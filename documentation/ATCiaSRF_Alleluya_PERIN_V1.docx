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4C74F" w14:textId="12E5B511" w:rsidR="00FB0C9B" w:rsidRPr="008305B2" w:rsidRDefault="009B30E7" w:rsidP="008305B2">
      <w:pPr>
        <w:pStyle w:val="Titledocument"/>
      </w:pPr>
      <w:r w:rsidRPr="009B30E7">
        <w:t xml:space="preserve">Analyzing Time Complexity in a </w:t>
      </w:r>
      <w:proofErr w:type="spellStart"/>
      <w:r w:rsidR="00AD1557">
        <w:t>ScoreboardApp</w:t>
      </w:r>
      <w:proofErr w:type="spellEnd"/>
      <w:r w:rsidRPr="009B30E7">
        <w:t xml:space="preserve"> App</w:t>
      </w:r>
    </w:p>
    <w:p w14:paraId="430B9D4B" w14:textId="1FCC159C" w:rsidR="00FB0C9B" w:rsidRPr="008305B2" w:rsidRDefault="009B30E7" w:rsidP="00FB0C9B">
      <w:pPr>
        <w:pStyle w:val="Subtitle"/>
        <w:rPr>
          <w:b/>
          <w:bCs/>
        </w:rPr>
      </w:pPr>
      <w:r w:rsidRPr="009B30E7">
        <w:rPr>
          <w:b/>
          <w:bCs/>
        </w:rPr>
        <w:t xml:space="preserve">Analyzing Time Complexity in a </w:t>
      </w:r>
      <w:proofErr w:type="spellStart"/>
      <w:r w:rsidR="00AD1557">
        <w:rPr>
          <w:b/>
          <w:bCs/>
        </w:rPr>
        <w:t>ScoreboardApp</w:t>
      </w:r>
      <w:proofErr w:type="spellEnd"/>
      <w:r w:rsidRPr="009B30E7">
        <w:rPr>
          <w:b/>
          <w:bCs/>
        </w:rPr>
        <w:t xml:space="preserve"> App’s Recognition Feature</w:t>
      </w:r>
    </w:p>
    <w:p w14:paraId="2F9E0F3A" w14:textId="4EAE2209" w:rsidR="00FB0C9B" w:rsidRPr="0029158F" w:rsidRDefault="00C556A2" w:rsidP="00FB0C9B">
      <w:pPr>
        <w:pStyle w:val="Authors"/>
        <w:rPr>
          <w:rFonts w:eastAsiaTheme="minorEastAsia"/>
          <w:caps/>
        </w:rPr>
      </w:pPr>
      <w:r>
        <w:rPr>
          <w:rFonts w:eastAsiaTheme="minorEastAsia"/>
        </w:rPr>
        <w:t xml:space="preserve">John Carlo </w:t>
      </w:r>
      <w:proofErr w:type="spellStart"/>
      <w:r>
        <w:rPr>
          <w:rFonts w:eastAsiaTheme="minorEastAsia"/>
        </w:rPr>
        <w:t>Dumapias</w:t>
      </w:r>
      <w:proofErr w:type="spellEnd"/>
      <w:r>
        <w:rPr>
          <w:rFonts w:eastAsiaTheme="minorEastAsia"/>
        </w:rPr>
        <w:t xml:space="preserve"> Alleluya</w:t>
      </w:r>
      <w:r w:rsidR="009B30E7">
        <w:rPr>
          <w:rFonts w:eastAsiaTheme="minorEastAsia"/>
        </w:rPr>
        <w:t xml:space="preserve"> </w:t>
      </w:r>
    </w:p>
    <w:p w14:paraId="5DBAFAC3" w14:textId="1A6ED85A" w:rsidR="00FB0C9B" w:rsidRPr="00E02C38" w:rsidRDefault="009B30E7" w:rsidP="00FB0C9B">
      <w:pPr>
        <w:pStyle w:val="Affiliation"/>
        <w:rPr>
          <w:rFonts w:eastAsiaTheme="minorEastAsia"/>
        </w:rPr>
      </w:pPr>
      <w:r w:rsidRPr="009B30E7">
        <w:rPr>
          <w:rFonts w:eastAsiaTheme="minorEastAsia"/>
        </w:rPr>
        <w:t>Bachelor of Science in Computer Science 3, Bohol Island State University-</w:t>
      </w:r>
      <w:proofErr w:type="spellStart"/>
      <w:r w:rsidRPr="009B30E7">
        <w:rPr>
          <w:rFonts w:eastAsiaTheme="minorEastAsia"/>
        </w:rPr>
        <w:t>Bilar</w:t>
      </w:r>
      <w:proofErr w:type="spellEnd"/>
      <w:r w:rsidRPr="009B30E7">
        <w:rPr>
          <w:rFonts w:eastAsiaTheme="minorEastAsia"/>
        </w:rPr>
        <w:t xml:space="preserve"> Campus, </w:t>
      </w:r>
      <w:r w:rsidR="00C556A2" w:rsidRPr="007509D6">
        <w:rPr>
          <w:rFonts w:eastAsiaTheme="minorEastAsia"/>
        </w:rPr>
        <w:t>johncarlo.alleluya@bisu.edu.ph</w:t>
      </w:r>
      <w:r w:rsidR="0099219E">
        <w:rPr>
          <w:rFonts w:eastAsiaTheme="minorEastAsia"/>
        </w:rPr>
        <w:t xml:space="preserve"> </w:t>
      </w:r>
    </w:p>
    <w:p w14:paraId="6932EABF" w14:textId="217A6498" w:rsidR="00FB0C9B" w:rsidRDefault="00FB0C9B" w:rsidP="00FB0C9B">
      <w:pPr>
        <w:pStyle w:val="Authors"/>
        <w:rPr>
          <w:rStyle w:val="AuthorsChar"/>
        </w:rPr>
      </w:pPr>
      <w:r w:rsidRPr="000E40A5">
        <w:rPr>
          <w:rStyle w:val="AuthorsChar"/>
        </w:rPr>
        <w:t xml:space="preserve">MAX ANGELO DAPITILLA PERIN </w:t>
      </w:r>
    </w:p>
    <w:p w14:paraId="61648E68" w14:textId="153391CA" w:rsidR="00FB0C9B" w:rsidRPr="00EE4FEB" w:rsidRDefault="00FB0C9B" w:rsidP="00FB0C9B">
      <w:pPr>
        <w:pStyle w:val="Affiliation"/>
        <w:rPr>
          <w:rFonts w:eastAsiaTheme="minorEastAsia"/>
        </w:rPr>
      </w:pPr>
      <w:r>
        <w:rPr>
          <w:rFonts w:eastAsiaTheme="minorEastAsia"/>
        </w:rPr>
        <w:t>Department of Computer Science, Bohol Island State University-</w:t>
      </w:r>
      <w:proofErr w:type="spellStart"/>
      <w:r>
        <w:rPr>
          <w:rFonts w:eastAsiaTheme="minorEastAsia"/>
        </w:rPr>
        <w:t>Bilar</w:t>
      </w:r>
      <w:proofErr w:type="spellEnd"/>
      <w:r>
        <w:rPr>
          <w:rFonts w:eastAsiaTheme="minorEastAsia"/>
        </w:rPr>
        <w:t xml:space="preserve"> Campus, </w:t>
      </w:r>
      <w:r w:rsidR="0099219E" w:rsidRPr="007509D6">
        <w:rPr>
          <w:rFonts w:eastAsiaTheme="minorEastAsia"/>
        </w:rPr>
        <w:t>maxangelo.perin@bisu.edu.ph</w:t>
      </w:r>
      <w:r w:rsidR="0099219E">
        <w:rPr>
          <w:rFonts w:eastAsiaTheme="minorEastAsia"/>
        </w:rPr>
        <w:t xml:space="preserve"> </w:t>
      </w:r>
    </w:p>
    <w:p w14:paraId="69B810A2" w14:textId="29815296" w:rsidR="00FB0C9B" w:rsidRPr="001D3CDD" w:rsidRDefault="0027655A" w:rsidP="00FB0C9B">
      <w:pPr>
        <w:pStyle w:val="Abstract0"/>
      </w:pPr>
      <w:r>
        <w:t>Scoreboard</w:t>
      </w:r>
      <w:r w:rsidR="009B30E7" w:rsidRPr="009B30E7">
        <w:t xml:space="preserve"> is a mobile application desi</w:t>
      </w:r>
      <w:bookmarkStart w:id="0" w:name="_GoBack"/>
      <w:bookmarkEnd w:id="0"/>
      <w:r w:rsidR="009B30E7" w:rsidRPr="009B30E7">
        <w:t xml:space="preserve">gned for transliterating basic </w:t>
      </w:r>
      <w:r>
        <w:t>scoreboard</w:t>
      </w:r>
      <w:r w:rsidR="009B30E7" w:rsidRPr="009B30E7">
        <w:t xml:space="preserve"> characters into Latin, </w:t>
      </w:r>
      <w:r w:rsidR="009B30E7">
        <w:t>specifically focusing</w:t>
      </w:r>
      <w:r w:rsidR="009B30E7" w:rsidRPr="009B30E7">
        <w:t xml:space="preserve"> on the Recognition Feature, which employs the k</w:t>
      </w:r>
      <w:r w:rsidR="0099219E">
        <w:t>-</w:t>
      </w:r>
      <w:r w:rsidR="009B30E7" w:rsidRPr="009B30E7">
        <w:t>NN algorithm in its processing. This study aims to capture the image and calculate the time complexity of the recognition feature. The methodology involves determining time complexity by counting operations and modeling it using Big-O notatio</w:t>
      </w:r>
      <w:r w:rsidR="009B30E7">
        <w:t>n.</w:t>
      </w:r>
    </w:p>
    <w:p w14:paraId="5563036C" w14:textId="70FC644D"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00515F8E">
        <w:t>Background and Borders</w:t>
      </w:r>
      <w:r w:rsidRPr="00B25EC5">
        <w:t xml:space="preserve">• </w:t>
      </w:r>
      <w:r w:rsidR="00515F8E">
        <w:t>Responsive Design</w:t>
      </w:r>
      <w:r w:rsidRPr="00B25EC5">
        <w:t>•</w:t>
      </w:r>
      <w:r w:rsidR="00515F8E">
        <w:t xml:space="preserve"> Positioning and Alignment </w:t>
      </w:r>
    </w:p>
    <w:p w14:paraId="528727A4" w14:textId="7D3B904A" w:rsidR="00FB0C9B" w:rsidRPr="00B25EC5" w:rsidRDefault="00FB0C9B" w:rsidP="00FB0C9B">
      <w:pPr>
        <w:pStyle w:val="KeyWords0"/>
        <w:rPr>
          <w:b/>
          <w:szCs w:val="18"/>
        </w:rPr>
      </w:pPr>
      <w:r>
        <w:rPr>
          <w:rStyle w:val="KeyWordHeadchar0"/>
          <w:szCs w:val="18"/>
        </w:rPr>
        <w:t xml:space="preserve">Additional Keywords and Phrases: </w:t>
      </w:r>
      <w:r w:rsidR="009B30E7" w:rsidRPr="009B30E7">
        <w:t xml:space="preserve">Time Complexity, </w:t>
      </w:r>
      <w:proofErr w:type="spellStart"/>
      <w:r w:rsidR="0027655A">
        <w:t>ScoreboardApp</w:t>
      </w:r>
      <w:proofErr w:type="spellEnd"/>
      <w:r w:rsidR="009B30E7" w:rsidRPr="009B30E7">
        <w:t>, Recognition, Android</w:t>
      </w:r>
    </w:p>
    <w:p w14:paraId="26089D84" w14:textId="77777777" w:rsidR="00FB0C9B" w:rsidRPr="000723E6" w:rsidRDefault="00FB0C9B" w:rsidP="00FB0C9B">
      <w:pPr>
        <w:pStyle w:val="ACMRefHead"/>
      </w:pPr>
      <w:r w:rsidRPr="000723E6">
        <w:t>ACM Reference Format:</w:t>
      </w:r>
    </w:p>
    <w:p w14:paraId="338F89C0" w14:textId="67F8DE4F" w:rsidR="00FB0C9B" w:rsidRPr="000723E6" w:rsidRDefault="00C556A2" w:rsidP="00FB0C9B">
      <w:pPr>
        <w:pStyle w:val="ACMRef"/>
      </w:pPr>
      <w:r>
        <w:rPr>
          <w:bCs/>
        </w:rPr>
        <w:t xml:space="preserve">John Carlo </w:t>
      </w:r>
      <w:proofErr w:type="spellStart"/>
      <w:r>
        <w:rPr>
          <w:bCs/>
        </w:rPr>
        <w:t>Dumapias</w:t>
      </w:r>
      <w:proofErr w:type="spellEnd"/>
      <w:r>
        <w:rPr>
          <w:bCs/>
        </w:rPr>
        <w:t xml:space="preserve"> Alleluya</w:t>
      </w:r>
      <w:r w:rsidR="00FB0C9B">
        <w:t>, MAX ANGELO DAPITILLA PERIN</w:t>
      </w:r>
      <w:r w:rsidR="00FB0C9B" w:rsidRPr="00F830EA">
        <w:t>. 202</w:t>
      </w:r>
      <w:r w:rsidR="00FB0C9B">
        <w:t>3</w:t>
      </w:r>
      <w:r w:rsidR="00FB0C9B" w:rsidRPr="00F830EA">
        <w:t xml:space="preserve">. </w:t>
      </w:r>
      <w:r w:rsidR="009B30E7" w:rsidRPr="009B30E7">
        <w:rPr>
          <w:bCs/>
        </w:rPr>
        <w:t xml:space="preserve">Analyzing Time Complexity in </w:t>
      </w:r>
      <w:proofErr w:type="gramStart"/>
      <w:r w:rsidR="009B30E7" w:rsidRPr="009B30E7">
        <w:rPr>
          <w:bCs/>
        </w:rPr>
        <w:t>an</w:t>
      </w:r>
      <w:proofErr w:type="gramEnd"/>
      <w:r w:rsidR="009B30E7" w:rsidRPr="009B30E7">
        <w:rPr>
          <w:bCs/>
        </w:rPr>
        <w:t xml:space="preserve"> </w:t>
      </w:r>
      <w:proofErr w:type="spellStart"/>
      <w:r w:rsidR="0027655A">
        <w:rPr>
          <w:bCs/>
        </w:rPr>
        <w:t>ScoreboardApp</w:t>
      </w:r>
      <w:proofErr w:type="spellEnd"/>
      <w:r w:rsidR="009B30E7" w:rsidRPr="009B30E7">
        <w:rPr>
          <w:bCs/>
        </w:rPr>
        <w:t xml:space="preserve"> App’s Recognition Feature</w:t>
      </w:r>
      <w:r w:rsidR="00FB0C9B" w:rsidRPr="009B30E7">
        <w:rPr>
          <w:bCs/>
        </w:rPr>
        <w:t>.</w:t>
      </w:r>
      <w:r w:rsidR="00FB0C9B" w:rsidRPr="00F830EA">
        <w:t xml:space="preserve"> In </w:t>
      </w:r>
      <w:r w:rsidR="00FB0C9B">
        <w:t xml:space="preserve">Research Project Presentation for Bachelor of Science in Computer Science </w:t>
      </w:r>
      <w:r w:rsidR="00B07830">
        <w:t>3</w:t>
      </w:r>
      <w:r w:rsidR="00FB0C9B">
        <w:t xml:space="preserve"> in </w:t>
      </w:r>
      <w:r w:rsidR="00FB0C9B" w:rsidRPr="00F830EA">
        <w:t>C</w:t>
      </w:r>
      <w:r w:rsidR="00FB0C9B">
        <w:t>S</w:t>
      </w:r>
      <w:r w:rsidR="00FB0C9B" w:rsidRPr="00F830EA">
        <w:t xml:space="preserve"> </w:t>
      </w:r>
      <w:r w:rsidR="00B07830">
        <w:t>311</w:t>
      </w:r>
      <w:r w:rsidR="00FB0C9B" w:rsidRPr="00F830EA">
        <w:t xml:space="preserve"> </w:t>
      </w:r>
      <w:r w:rsidR="00FB0C9B">
        <w:t>–</w:t>
      </w:r>
      <w:r w:rsidR="00FB0C9B" w:rsidRPr="00F830EA">
        <w:t xml:space="preserve"> </w:t>
      </w:r>
      <w:r w:rsidR="00B07830">
        <w:t>Algorithms and Complexity</w:t>
      </w:r>
      <w:r w:rsidR="00FB0C9B">
        <w:t xml:space="preserve"> S.Y. 2023-2024, 1</w:t>
      </w:r>
      <w:r w:rsidR="00FB0C9B" w:rsidRPr="00E50D5B">
        <w:rPr>
          <w:vertAlign w:val="superscript"/>
        </w:rPr>
        <w:t>st</w:t>
      </w:r>
      <w:r w:rsidR="00FB0C9B">
        <w:t xml:space="preserve"> Semester</w:t>
      </w:r>
      <w:r w:rsidR="00FB0C9B" w:rsidRPr="00F830EA">
        <w:t xml:space="preserve">, </w:t>
      </w:r>
      <w:r w:rsidR="00FB0C9B">
        <w:t>Bohol Island State University-</w:t>
      </w:r>
      <w:proofErr w:type="spellStart"/>
      <w:r w:rsidR="00FB0C9B">
        <w:t>Bilar</w:t>
      </w:r>
      <w:proofErr w:type="spellEnd"/>
      <w:r w:rsidR="00FB0C9B">
        <w:t xml:space="preserve"> Campus</w:t>
      </w:r>
      <w:r w:rsidR="00FB0C9B" w:rsidRPr="00F830EA">
        <w:t>,</w:t>
      </w:r>
      <w:r w:rsidR="00FB0C9B">
        <w:t xml:space="preserve"> Zamora, </w:t>
      </w:r>
      <w:proofErr w:type="spellStart"/>
      <w:r w:rsidR="00FB0C9B">
        <w:t>Bilar</w:t>
      </w:r>
      <w:proofErr w:type="spellEnd"/>
      <w:r w:rsidR="00FB0C9B">
        <w:t>,</w:t>
      </w:r>
      <w:r w:rsidR="00FB0C9B" w:rsidRPr="00F830EA">
        <w:t xml:space="preserve"> Republic of </w:t>
      </w:r>
      <w:r w:rsidR="00FB0C9B">
        <w:t>the Philippines</w:t>
      </w:r>
      <w:r w:rsidR="00FB0C9B" w:rsidRPr="00F830EA">
        <w:t>. ACM, New York, NY, USA</w:t>
      </w:r>
      <w:r w:rsidR="00FB0C9B">
        <w:t xml:space="preserve"> </w:t>
      </w:r>
    </w:p>
    <w:p w14:paraId="24A45874" w14:textId="2AC37DED" w:rsidR="00FB0C9B" w:rsidRDefault="00FB0C9B" w:rsidP="00FB0C9B">
      <w:pPr>
        <w:pStyle w:val="Head1"/>
        <w:ind w:left="432" w:hanging="432"/>
      </w:pPr>
      <w:r>
        <w:t>INTRODUCTION</w:t>
      </w:r>
    </w:p>
    <w:p w14:paraId="62E065D0" w14:textId="1D67B832" w:rsidR="00622248" w:rsidRDefault="00C556A2" w:rsidP="00FB0C9B">
      <w:pPr>
        <w:pStyle w:val="Para"/>
        <w:jc w:val="both"/>
      </w:pPr>
      <w:r w:rsidRPr="00C556A2">
        <w:t>The term "start" in a scoreboard application refers to initiating a scoring session for a specific event or game. It involves setting up a new game or event, initiating the timer or clock, recording scores, displaying information, and enabling user interaction. The term "start" is context-dependent and can refer to different actions depending on the specific design and purpose of the scoreboard application. It is essential to check the specific features and functionalities of the scoreboard application before using it</w:t>
      </w:r>
      <w:r w:rsidR="00622248">
        <w:t xml:space="preserve">, shown in </w:t>
      </w:r>
      <w:hyperlink w:anchor="fig1" w:history="1">
        <w:bookmarkStart w:id="1" w:name="tablewithnocheck"/>
        <w:r w:rsidR="007509D6" w:rsidRPr="007509D6">
          <w:rPr>
            <w:rStyle w:val="Hyperlink"/>
          </w:rPr>
          <w:t>Figure 1</w:t>
        </w:r>
        <w:bookmarkEnd w:id="1"/>
      </w:hyperlink>
      <w:r w:rsidR="007509D6" w:rsidRPr="007509D6">
        <w:t>.</w:t>
      </w:r>
      <w:r w:rsidR="00624F0B" w:rsidRPr="00624F0B">
        <w:t xml:space="preserve"> </w:t>
      </w:r>
    </w:p>
    <w:p w14:paraId="3FF4284D" w14:textId="77777777" w:rsidR="00622248" w:rsidRDefault="00622248" w:rsidP="00622248">
      <w:pPr>
        <w:pStyle w:val="Image"/>
        <w:spacing w:before="120"/>
        <w:jc w:val="center"/>
      </w:pPr>
      <w:r>
        <w:rPr>
          <w:noProof/>
          <w:lang w:eastAsia="zh-CN"/>
        </w:rPr>
        <w:drawing>
          <wp:inline distT="0" distB="0" distL="0" distR="0" wp14:anchorId="5F37FBCA" wp14:editId="0D5CAC55">
            <wp:extent cx="1217295" cy="2476500"/>
            <wp:effectExtent l="0" t="0" r="1905" b="0"/>
            <wp:docPr id="1924852700" name="Picture 1924852700" descr="format of the score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52700" name="Picture 192485270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872" b="4579"/>
                    <a:stretch/>
                  </pic:blipFill>
                  <pic:spPr bwMode="auto">
                    <a:xfrm>
                      <a:off x="0" y="0"/>
                      <a:ext cx="1217979" cy="2477892"/>
                    </a:xfrm>
                    <a:prstGeom prst="rect">
                      <a:avLst/>
                    </a:prstGeom>
                    <a:noFill/>
                    <a:ln>
                      <a:noFill/>
                    </a:ln>
                    <a:extLst>
                      <a:ext uri="{53640926-AAD7-44D8-BBD7-CCE9431645EC}">
                        <a14:shadowObscured xmlns:a14="http://schemas.microsoft.com/office/drawing/2010/main"/>
                      </a:ext>
                    </a:extLst>
                  </pic:spPr>
                </pic:pic>
              </a:graphicData>
            </a:graphic>
          </wp:inline>
        </w:drawing>
      </w:r>
    </w:p>
    <w:p w14:paraId="2CB1E6E8" w14:textId="2A6C8613" w:rsidR="00622248" w:rsidRDefault="00622248" w:rsidP="00622248">
      <w:pPr>
        <w:pStyle w:val="FigureCaption"/>
      </w:pPr>
      <w:bookmarkStart w:id="2" w:name="fig1"/>
      <w:r w:rsidRPr="00515F8E">
        <w:rPr>
          <w:rStyle w:val="Label"/>
          <w:color w:val="0000FF"/>
        </w:rPr>
        <w:t>Figure 1:</w:t>
      </w:r>
      <w:bookmarkEnd w:id="2"/>
      <w:r w:rsidRPr="0035027B">
        <w:t xml:space="preserve"> </w:t>
      </w:r>
      <w:r>
        <w:t xml:space="preserve">Recognition Feature of </w:t>
      </w:r>
      <w:proofErr w:type="spellStart"/>
      <w:r w:rsidR="0027655A">
        <w:t>ScoreboardApp</w:t>
      </w:r>
      <w:proofErr w:type="spellEnd"/>
    </w:p>
    <w:p w14:paraId="4B333B33" w14:textId="5F1A0C69" w:rsidR="00FB0C9B" w:rsidRDefault="00AD1557" w:rsidP="00FB0C9B">
      <w:pPr>
        <w:pStyle w:val="Para"/>
        <w:jc w:val="both"/>
      </w:pPr>
      <w:r w:rsidRPr="00AD1557">
        <w:t>A "recognition feature" in a scoreboard application refers to the ability to recognize and display specific events or achievements during a game or competition. These features can include player recognition, team recognition, achievement display, customizable alerts, and real-time updates. Player recognition can highlight the player who scores the most points, team recognition can highlight the leading team, and achievement display can display milestones. Customized alerts can be set up for specific events, and real-time updates ensure that achievements are promptly reflected on the scoreboard.</w:t>
      </w:r>
    </w:p>
    <w:p w14:paraId="60C0165E" w14:textId="01A35342" w:rsidR="00FB0C9B" w:rsidRDefault="0099219E" w:rsidP="00FB0C9B">
      <w:pPr>
        <w:pStyle w:val="Head1"/>
        <w:ind w:left="432" w:hanging="432"/>
      </w:pPr>
      <w:r>
        <w:lastRenderedPageBreak/>
        <w:t>METHODOLOGY</w:t>
      </w:r>
    </w:p>
    <w:p w14:paraId="116B26FC" w14:textId="3DE75FF0" w:rsidR="00555B01" w:rsidRPr="0064780D" w:rsidRDefault="0064780D" w:rsidP="00F1351C">
      <w:pPr>
        <w:pStyle w:val="Para"/>
      </w:pPr>
      <w:r w:rsidRPr="0064780D">
        <w:t>Developing a scoreboard app involves creating a system to track and display scores for various activities or sports. Here's a simplified methodology that focuses specifically on building a scoreboard:</w:t>
      </w:r>
    </w:p>
    <w:p w14:paraId="1B69F24B" w14:textId="4A80FA91" w:rsidR="00555B01" w:rsidRPr="0064780D" w:rsidRDefault="00555B01" w:rsidP="0064780D"/>
    <w:p w14:paraId="63FBA9C9" w14:textId="77777777" w:rsidR="00555B01" w:rsidRDefault="00555B01" w:rsidP="00555B01">
      <w:pPr>
        <w:pStyle w:val="PostHeadPara"/>
        <w:ind w:firstLine="360"/>
      </w:pPr>
      <w:r>
        <w:t xml:space="preserve">package </w:t>
      </w:r>
      <w:proofErr w:type="spellStart"/>
      <w:r>
        <w:t>com.</w:t>
      </w:r>
      <w:proofErr w:type="gramStart"/>
      <w:r>
        <w:t>example.shotclock</w:t>
      </w:r>
      <w:proofErr w:type="spellEnd"/>
      <w:proofErr w:type="gramEnd"/>
    </w:p>
    <w:p w14:paraId="48AD64FA" w14:textId="77777777" w:rsidR="00555B01" w:rsidRDefault="00555B01" w:rsidP="00F1351C"/>
    <w:p w14:paraId="3F07A64F" w14:textId="77777777" w:rsidR="00555B01" w:rsidRDefault="00555B01" w:rsidP="00555B01">
      <w:pPr>
        <w:pStyle w:val="PostHeadPara"/>
        <w:ind w:firstLine="360"/>
      </w:pPr>
      <w:r>
        <w:t xml:space="preserve">import </w:t>
      </w:r>
      <w:proofErr w:type="spellStart"/>
      <w:proofErr w:type="gramStart"/>
      <w:r>
        <w:t>android.annotation</w:t>
      </w:r>
      <w:proofErr w:type="gramEnd"/>
      <w:r>
        <w:t>.SuppressLint</w:t>
      </w:r>
      <w:proofErr w:type="spellEnd"/>
    </w:p>
    <w:p w14:paraId="2383F639" w14:textId="77777777" w:rsidR="00555B01" w:rsidRDefault="00555B01" w:rsidP="00555B01">
      <w:pPr>
        <w:pStyle w:val="PostHeadPara"/>
        <w:ind w:firstLine="360"/>
      </w:pPr>
      <w:r>
        <w:t xml:space="preserve">import </w:t>
      </w:r>
      <w:proofErr w:type="spellStart"/>
      <w:proofErr w:type="gramStart"/>
      <w:r>
        <w:t>androidx.appcompat.app.AppCompatActivity</w:t>
      </w:r>
      <w:proofErr w:type="spellEnd"/>
      <w:proofErr w:type="gramEnd"/>
    </w:p>
    <w:p w14:paraId="1889B42A" w14:textId="77777777" w:rsidR="00555B01" w:rsidRDefault="00555B01" w:rsidP="00555B01">
      <w:pPr>
        <w:pStyle w:val="PostHeadPara"/>
        <w:ind w:firstLine="360"/>
      </w:pPr>
      <w:r>
        <w:t xml:space="preserve">import </w:t>
      </w:r>
      <w:proofErr w:type="spellStart"/>
      <w:r>
        <w:t>android.</w:t>
      </w:r>
      <w:proofErr w:type="gramStart"/>
      <w:r>
        <w:t>os.Bundle</w:t>
      </w:r>
      <w:proofErr w:type="spellEnd"/>
      <w:proofErr w:type="gramEnd"/>
    </w:p>
    <w:p w14:paraId="75D15F5C" w14:textId="77777777" w:rsidR="00555B01" w:rsidRDefault="00555B01" w:rsidP="00555B01">
      <w:pPr>
        <w:pStyle w:val="PostHeadPara"/>
        <w:ind w:firstLine="360"/>
      </w:pPr>
      <w:r>
        <w:t xml:space="preserve">import </w:t>
      </w:r>
      <w:proofErr w:type="spellStart"/>
      <w:r>
        <w:t>android.</w:t>
      </w:r>
      <w:proofErr w:type="gramStart"/>
      <w:r>
        <w:t>os.CountDownTimer</w:t>
      </w:r>
      <w:proofErr w:type="spellEnd"/>
      <w:proofErr w:type="gramEnd"/>
    </w:p>
    <w:p w14:paraId="7C443DC9" w14:textId="77777777" w:rsidR="00555B01" w:rsidRDefault="00555B01" w:rsidP="00555B01">
      <w:pPr>
        <w:pStyle w:val="PostHeadPara"/>
        <w:ind w:firstLine="360"/>
      </w:pPr>
      <w:r>
        <w:t xml:space="preserve">import </w:t>
      </w:r>
      <w:proofErr w:type="spellStart"/>
      <w:proofErr w:type="gramStart"/>
      <w:r>
        <w:t>android.view</w:t>
      </w:r>
      <w:proofErr w:type="gramEnd"/>
      <w:r>
        <w:t>.View</w:t>
      </w:r>
      <w:proofErr w:type="spellEnd"/>
    </w:p>
    <w:p w14:paraId="6103417A" w14:textId="77777777" w:rsidR="00555B01" w:rsidRDefault="00555B01" w:rsidP="00555B01">
      <w:pPr>
        <w:pStyle w:val="PostHeadPara"/>
        <w:ind w:firstLine="360"/>
      </w:pPr>
      <w:r>
        <w:t xml:space="preserve">import </w:t>
      </w:r>
      <w:proofErr w:type="spellStart"/>
      <w:proofErr w:type="gramStart"/>
      <w:r>
        <w:t>android.widget</w:t>
      </w:r>
      <w:proofErr w:type="gramEnd"/>
      <w:r>
        <w:t>.Button</w:t>
      </w:r>
      <w:proofErr w:type="spellEnd"/>
    </w:p>
    <w:p w14:paraId="54F3D018" w14:textId="77777777" w:rsidR="00555B01" w:rsidRDefault="00555B01" w:rsidP="00555B01">
      <w:pPr>
        <w:pStyle w:val="PostHeadPara"/>
        <w:ind w:firstLine="360"/>
      </w:pPr>
      <w:r>
        <w:t xml:space="preserve">import </w:t>
      </w:r>
      <w:proofErr w:type="spellStart"/>
      <w:proofErr w:type="gramStart"/>
      <w:r>
        <w:t>android.widget</w:t>
      </w:r>
      <w:proofErr w:type="gramEnd"/>
      <w:r>
        <w:t>.TextView</w:t>
      </w:r>
      <w:proofErr w:type="spellEnd"/>
    </w:p>
    <w:p w14:paraId="2882FC57" w14:textId="77777777" w:rsidR="00555B01" w:rsidRDefault="00555B01" w:rsidP="00555B01">
      <w:pPr>
        <w:pStyle w:val="PostHeadPara"/>
        <w:ind w:firstLine="360"/>
      </w:pPr>
      <w:r>
        <w:t xml:space="preserve">import </w:t>
      </w:r>
      <w:proofErr w:type="spellStart"/>
      <w:proofErr w:type="gramStart"/>
      <w:r>
        <w:t>android.media</w:t>
      </w:r>
      <w:proofErr w:type="gramEnd"/>
      <w:r>
        <w:t>.MediaPlayer</w:t>
      </w:r>
      <w:proofErr w:type="spellEnd"/>
    </w:p>
    <w:p w14:paraId="5071CD3A" w14:textId="77777777" w:rsidR="00555B01" w:rsidRDefault="00555B01" w:rsidP="00F1351C"/>
    <w:p w14:paraId="38DAFF90" w14:textId="77777777" w:rsidR="00555B01" w:rsidRDefault="00555B01" w:rsidP="00555B01">
      <w:pPr>
        <w:pStyle w:val="PostHeadPara"/>
        <w:ind w:firstLine="360"/>
      </w:pPr>
      <w:r>
        <w:t xml:space="preserve">class </w:t>
      </w:r>
      <w:proofErr w:type="spellStart"/>
      <w:proofErr w:type="gramStart"/>
      <w:r>
        <w:t>MainActivity</w:t>
      </w:r>
      <w:proofErr w:type="spellEnd"/>
      <w:r>
        <w:t xml:space="preserve"> :</w:t>
      </w:r>
      <w:proofErr w:type="gramEnd"/>
      <w:r>
        <w:t xml:space="preserve"> </w:t>
      </w:r>
      <w:proofErr w:type="spellStart"/>
      <w:r>
        <w:t>AppCompatActivity</w:t>
      </w:r>
      <w:proofErr w:type="spellEnd"/>
      <w:r>
        <w:t>() {</w:t>
      </w:r>
    </w:p>
    <w:p w14:paraId="2790A629" w14:textId="77777777" w:rsidR="00555B01" w:rsidRDefault="00555B01" w:rsidP="00F1351C"/>
    <w:p w14:paraId="73432B63" w14:textId="77777777" w:rsidR="00555B01" w:rsidRDefault="00555B01" w:rsidP="00555B01">
      <w:pPr>
        <w:pStyle w:val="PostHeadPara"/>
        <w:ind w:firstLine="360"/>
      </w:pPr>
      <w:r>
        <w:t>private var shotClock = 24</w:t>
      </w:r>
    </w:p>
    <w:p w14:paraId="72E47384" w14:textId="77777777" w:rsidR="00555B01" w:rsidRDefault="00555B01" w:rsidP="00555B01">
      <w:pPr>
        <w:pStyle w:val="PostHeadPara"/>
        <w:ind w:firstLine="360"/>
      </w:pPr>
      <w:r>
        <w:t xml:space="preserve">    private var timerClock = 600 //10 minutes </w:t>
      </w:r>
      <w:proofErr w:type="gramStart"/>
      <w:r>
        <w:t>( 10</w:t>
      </w:r>
      <w:proofErr w:type="gramEnd"/>
      <w:r>
        <w:t xml:space="preserve"> * 60 seconds)</w:t>
      </w:r>
    </w:p>
    <w:p w14:paraId="41308737" w14:textId="77777777" w:rsidR="00555B01" w:rsidRDefault="00555B01" w:rsidP="00F1351C"/>
    <w:p w14:paraId="7DC010FC" w14:textId="77777777" w:rsidR="00555B01" w:rsidRDefault="00555B01" w:rsidP="007177D0"/>
    <w:p w14:paraId="4C5882BD" w14:textId="77777777" w:rsidR="00555B01" w:rsidRDefault="00555B01" w:rsidP="00555B01">
      <w:pPr>
        <w:pStyle w:val="PostHeadPara"/>
        <w:ind w:firstLine="360"/>
      </w:pPr>
      <w:r>
        <w:t>private var shotClockIsRunning = false</w:t>
      </w:r>
    </w:p>
    <w:p w14:paraId="7A9C7BC7" w14:textId="77777777" w:rsidR="00555B01" w:rsidRDefault="00555B01" w:rsidP="00555B01">
      <w:pPr>
        <w:pStyle w:val="PostHeadPara"/>
        <w:ind w:firstLine="360"/>
      </w:pPr>
      <w:r>
        <w:t xml:space="preserve">    private var shotClockTimer: CountDownTimer? = null</w:t>
      </w:r>
    </w:p>
    <w:p w14:paraId="60456971" w14:textId="77777777" w:rsidR="00555B01" w:rsidRDefault="00555B01" w:rsidP="00F1351C"/>
    <w:p w14:paraId="61EB0078" w14:textId="77777777" w:rsidR="00555B01" w:rsidRDefault="00555B01" w:rsidP="00555B01">
      <w:pPr>
        <w:pStyle w:val="PostHeadPara"/>
        <w:ind w:firstLine="360"/>
      </w:pPr>
      <w:r>
        <w:t xml:space="preserve">    private var timerClockIsRunning = false</w:t>
      </w:r>
    </w:p>
    <w:p w14:paraId="0F7DF56E" w14:textId="77777777" w:rsidR="00555B01" w:rsidRDefault="00555B01" w:rsidP="00555B01">
      <w:pPr>
        <w:pStyle w:val="PostHeadPara"/>
        <w:ind w:firstLine="360"/>
      </w:pPr>
      <w:r>
        <w:t xml:space="preserve">    private var timerClockTimer: CountDownTimer? = null</w:t>
      </w:r>
    </w:p>
    <w:p w14:paraId="6E3D3DC5" w14:textId="77777777" w:rsidR="00555B01" w:rsidRDefault="00555B01" w:rsidP="00F1351C"/>
    <w:p w14:paraId="3E77B357" w14:textId="77777777" w:rsidR="00555B01" w:rsidRDefault="00555B01" w:rsidP="00555B01">
      <w:pPr>
        <w:pStyle w:val="PostHeadPara"/>
        <w:ind w:firstLine="360"/>
      </w:pPr>
      <w:r>
        <w:t xml:space="preserve"> @</w:t>
      </w:r>
      <w:proofErr w:type="spellStart"/>
      <w:r>
        <w:t>SuppressLint</w:t>
      </w:r>
      <w:proofErr w:type="spellEnd"/>
      <w:r>
        <w:t>("</w:t>
      </w:r>
      <w:proofErr w:type="spellStart"/>
      <w:r>
        <w:t>MissingInflatedId</w:t>
      </w:r>
      <w:proofErr w:type="spellEnd"/>
      <w:r>
        <w:t>")</w:t>
      </w:r>
    </w:p>
    <w:p w14:paraId="1127E55A" w14:textId="77777777" w:rsidR="00555B01" w:rsidRDefault="00555B01" w:rsidP="00555B01">
      <w:pPr>
        <w:pStyle w:val="PostHeadPara"/>
        <w:ind w:firstLine="360"/>
      </w:pPr>
      <w:r>
        <w:t xml:space="preserve">    override fun </w:t>
      </w:r>
      <w:proofErr w:type="spellStart"/>
      <w:proofErr w:type="gramStart"/>
      <w:r>
        <w:t>onCreate</w:t>
      </w:r>
      <w:proofErr w:type="spellEnd"/>
      <w:r>
        <w:t>(</w:t>
      </w:r>
      <w:proofErr w:type="spellStart"/>
      <w:proofErr w:type="gramEnd"/>
      <w:r>
        <w:t>savedInstanceState</w:t>
      </w:r>
      <w:proofErr w:type="spellEnd"/>
      <w:r>
        <w:t>: Bundle?) {</w:t>
      </w:r>
    </w:p>
    <w:p w14:paraId="429671E1" w14:textId="77777777" w:rsidR="00555B01" w:rsidRDefault="00555B01" w:rsidP="00555B01">
      <w:pPr>
        <w:pStyle w:val="PostHeadPara"/>
        <w:ind w:firstLine="360"/>
      </w:pPr>
      <w:r>
        <w:t xml:space="preserve">        </w:t>
      </w:r>
      <w:proofErr w:type="spellStart"/>
      <w:proofErr w:type="gramStart"/>
      <w:r>
        <w:t>super.onCreate</w:t>
      </w:r>
      <w:proofErr w:type="spellEnd"/>
      <w:proofErr w:type="gramEnd"/>
      <w:r>
        <w:t>(</w:t>
      </w:r>
      <w:proofErr w:type="spellStart"/>
      <w:r>
        <w:t>savedInstanceState</w:t>
      </w:r>
      <w:proofErr w:type="spellEnd"/>
      <w:r>
        <w:t>)</w:t>
      </w:r>
    </w:p>
    <w:p w14:paraId="209BA9D2" w14:textId="77777777" w:rsidR="00555B01" w:rsidRDefault="00555B01" w:rsidP="00555B01">
      <w:pPr>
        <w:pStyle w:val="PostHeadPara"/>
        <w:ind w:firstLine="360"/>
      </w:pPr>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0ECE920B" w14:textId="77777777" w:rsidR="00555B01" w:rsidRDefault="00555B01" w:rsidP="00F1351C"/>
    <w:p w14:paraId="25C55EAE" w14:textId="77777777" w:rsidR="00555B01" w:rsidRDefault="00555B01" w:rsidP="00555B01">
      <w:pPr>
        <w:pStyle w:val="PostHeadPara"/>
        <w:ind w:firstLine="360"/>
      </w:pPr>
      <w:r>
        <w:t xml:space="preserve"> </w:t>
      </w:r>
      <w:proofErr w:type="spellStart"/>
      <w:r>
        <w:t>val</w:t>
      </w:r>
      <w:proofErr w:type="spellEnd"/>
      <w:r>
        <w:t xml:space="preserve"> shotClockTextView = findViewById&lt;</w:t>
      </w:r>
      <w:proofErr w:type="spellStart"/>
      <w:r>
        <w:t>TextView</w:t>
      </w:r>
      <w:proofErr w:type="spellEnd"/>
      <w:r>
        <w:t>&gt;(</w:t>
      </w:r>
      <w:proofErr w:type="spellStart"/>
      <w:r>
        <w:t>R.</w:t>
      </w:r>
      <w:proofErr w:type="gramStart"/>
      <w:r>
        <w:t>id.shotClock</w:t>
      </w:r>
      <w:proofErr w:type="spellEnd"/>
      <w:proofErr w:type="gramEnd"/>
      <w:r>
        <w:t>)</w:t>
      </w:r>
    </w:p>
    <w:p w14:paraId="1FCDF2E8" w14:textId="77777777" w:rsidR="00555B01" w:rsidRDefault="00555B01" w:rsidP="00555B01">
      <w:pPr>
        <w:pStyle w:val="PostHeadPara"/>
        <w:ind w:firstLine="360"/>
      </w:pPr>
      <w:r>
        <w:t xml:space="preserve">        </w:t>
      </w:r>
      <w:proofErr w:type="spellStart"/>
      <w:r>
        <w:t>val</w:t>
      </w:r>
      <w:proofErr w:type="spellEnd"/>
      <w:r>
        <w:t xml:space="preserve"> timerClockTextView = findViewById&lt;</w:t>
      </w:r>
      <w:proofErr w:type="spellStart"/>
      <w:r>
        <w:t>TextView</w:t>
      </w:r>
      <w:proofErr w:type="spellEnd"/>
      <w:r>
        <w:t>&gt;(</w:t>
      </w:r>
      <w:proofErr w:type="spellStart"/>
      <w:r>
        <w:t>R.</w:t>
      </w:r>
      <w:proofErr w:type="gramStart"/>
      <w:r>
        <w:t>id.timerClock</w:t>
      </w:r>
      <w:proofErr w:type="spellEnd"/>
      <w:proofErr w:type="gramEnd"/>
      <w:r>
        <w:t>)</w:t>
      </w:r>
    </w:p>
    <w:p w14:paraId="3AEC82E0" w14:textId="77777777" w:rsidR="00555B01" w:rsidRDefault="00555B01" w:rsidP="00F1351C"/>
    <w:p w14:paraId="1E65A7FD" w14:textId="77777777" w:rsidR="00555B01" w:rsidRDefault="00555B01" w:rsidP="00555B01">
      <w:pPr>
        <w:pStyle w:val="PostHeadPara"/>
        <w:ind w:firstLine="360"/>
      </w:pPr>
      <w:r>
        <w:t xml:space="preserve"> </w:t>
      </w:r>
      <w:proofErr w:type="spellStart"/>
      <w:r>
        <w:t>val</w:t>
      </w:r>
      <w:proofErr w:type="spellEnd"/>
      <w:r>
        <w:t xml:space="preserve"> resetShotClockButton = findViewById&lt;Button&gt;(</w:t>
      </w:r>
      <w:proofErr w:type="spellStart"/>
      <w:r>
        <w:t>R.</w:t>
      </w:r>
      <w:proofErr w:type="gramStart"/>
      <w:r>
        <w:t>id.resetShotClockButton</w:t>
      </w:r>
      <w:proofErr w:type="spellEnd"/>
      <w:proofErr w:type="gramEnd"/>
      <w:r>
        <w:t>)</w:t>
      </w:r>
    </w:p>
    <w:p w14:paraId="3CEA5BDE" w14:textId="77777777" w:rsidR="00555B01" w:rsidRDefault="00555B01" w:rsidP="00555B01">
      <w:pPr>
        <w:pStyle w:val="PostHeadPara"/>
        <w:ind w:firstLine="360"/>
      </w:pPr>
      <w:r>
        <w:t xml:space="preserve">        </w:t>
      </w:r>
      <w:proofErr w:type="spellStart"/>
      <w:r>
        <w:t>resetShotClockButton.setOnClickListener</w:t>
      </w:r>
      <w:proofErr w:type="spellEnd"/>
      <w:r>
        <w:t xml:space="preserve"> {</w:t>
      </w:r>
    </w:p>
    <w:p w14:paraId="05D32E04" w14:textId="77777777" w:rsidR="00555B01" w:rsidRDefault="00555B01" w:rsidP="00555B01">
      <w:pPr>
        <w:pStyle w:val="PostHeadPara"/>
        <w:ind w:firstLine="360"/>
      </w:pPr>
      <w:r>
        <w:t xml:space="preserve">            </w:t>
      </w:r>
      <w:proofErr w:type="gramStart"/>
      <w:r>
        <w:t>resetShotClock(</w:t>
      </w:r>
      <w:proofErr w:type="gramEnd"/>
      <w:r>
        <w:t>)</w:t>
      </w:r>
    </w:p>
    <w:p w14:paraId="1199052E" w14:textId="77777777" w:rsidR="00555B01" w:rsidRDefault="00555B01" w:rsidP="00555B01">
      <w:pPr>
        <w:pStyle w:val="PostHeadPara"/>
        <w:ind w:firstLine="360"/>
      </w:pPr>
      <w:r>
        <w:t xml:space="preserve">        }</w:t>
      </w:r>
    </w:p>
    <w:p w14:paraId="36687241" w14:textId="77777777" w:rsidR="00555B01" w:rsidRDefault="00555B01" w:rsidP="00F1351C"/>
    <w:p w14:paraId="5FF3F876" w14:textId="77777777" w:rsidR="00555B01" w:rsidRDefault="00555B01" w:rsidP="00555B01">
      <w:pPr>
        <w:pStyle w:val="PostHeadPara"/>
        <w:ind w:firstLine="360"/>
      </w:pPr>
      <w:r>
        <w:t xml:space="preserve"> // Set the initial text for the timerClockTextView</w:t>
      </w:r>
    </w:p>
    <w:p w14:paraId="2D8FA055" w14:textId="77777777" w:rsidR="00555B01" w:rsidRDefault="00555B01" w:rsidP="00555B01">
      <w:pPr>
        <w:pStyle w:val="PostHeadPara"/>
        <w:ind w:firstLine="360"/>
      </w:pPr>
      <w:r>
        <w:t xml:space="preserve">        </w:t>
      </w:r>
      <w:proofErr w:type="spellStart"/>
      <w:r>
        <w:t>timerClockTextView.text</w:t>
      </w:r>
      <w:proofErr w:type="spellEnd"/>
      <w:r>
        <w:t xml:space="preserve"> = " ${timerClock / 60</w:t>
      </w:r>
      <w:proofErr w:type="gramStart"/>
      <w:r>
        <w:t>}:$</w:t>
      </w:r>
      <w:proofErr w:type="gramEnd"/>
      <w:r>
        <w:t>{</w:t>
      </w:r>
      <w:proofErr w:type="spellStart"/>
      <w:r>
        <w:t>String.format</w:t>
      </w:r>
      <w:proofErr w:type="spellEnd"/>
      <w:r>
        <w:t>("%02d", timerClock % 60)}"</w:t>
      </w:r>
    </w:p>
    <w:p w14:paraId="7A06B212" w14:textId="77777777" w:rsidR="00555B01" w:rsidRDefault="00555B01" w:rsidP="00F1351C"/>
    <w:p w14:paraId="6DEA4A88" w14:textId="77777777" w:rsidR="00555B01" w:rsidRDefault="00555B01" w:rsidP="00555B01">
      <w:pPr>
        <w:pStyle w:val="PostHeadPara"/>
        <w:ind w:firstLine="360"/>
      </w:pPr>
      <w:r>
        <w:t xml:space="preserve"> </w:t>
      </w:r>
      <w:proofErr w:type="spellStart"/>
      <w:r>
        <w:t>val</w:t>
      </w:r>
      <w:proofErr w:type="spellEnd"/>
      <w:r>
        <w:t xml:space="preserve"> increaseMinutesButton = findViewById&lt;Button&gt;(</w:t>
      </w:r>
      <w:proofErr w:type="spellStart"/>
      <w:r>
        <w:t>R.</w:t>
      </w:r>
      <w:proofErr w:type="gramStart"/>
      <w:r>
        <w:t>id.increaseMinutesButton</w:t>
      </w:r>
      <w:proofErr w:type="spellEnd"/>
      <w:proofErr w:type="gramEnd"/>
      <w:r>
        <w:t>)</w:t>
      </w:r>
    </w:p>
    <w:p w14:paraId="503A361F" w14:textId="77777777" w:rsidR="00555B01" w:rsidRDefault="00555B01" w:rsidP="00555B01">
      <w:pPr>
        <w:pStyle w:val="PostHeadPara"/>
        <w:ind w:firstLine="360"/>
      </w:pPr>
      <w:r>
        <w:t xml:space="preserve">        </w:t>
      </w:r>
      <w:proofErr w:type="spellStart"/>
      <w:r>
        <w:t>val</w:t>
      </w:r>
      <w:proofErr w:type="spellEnd"/>
      <w:r>
        <w:t xml:space="preserve"> decreaseMinutesButton = findViewById&lt;Button&gt;(</w:t>
      </w:r>
      <w:proofErr w:type="spellStart"/>
      <w:r>
        <w:t>R.</w:t>
      </w:r>
      <w:proofErr w:type="gramStart"/>
      <w:r>
        <w:t>id.decreaseMinutesButton</w:t>
      </w:r>
      <w:proofErr w:type="spellEnd"/>
      <w:proofErr w:type="gramEnd"/>
      <w:r>
        <w:t>)</w:t>
      </w:r>
    </w:p>
    <w:p w14:paraId="643B20B2" w14:textId="77777777" w:rsidR="00555B01" w:rsidRDefault="00555B01" w:rsidP="00555B01">
      <w:pPr>
        <w:pStyle w:val="PostHeadPara"/>
        <w:ind w:firstLine="360"/>
      </w:pPr>
      <w:r>
        <w:t xml:space="preserve">        </w:t>
      </w:r>
      <w:proofErr w:type="spellStart"/>
      <w:r>
        <w:t>val</w:t>
      </w:r>
      <w:proofErr w:type="spellEnd"/>
      <w:r>
        <w:t xml:space="preserve"> increaseSecondsButton = findViewById&lt;Button&gt;(</w:t>
      </w:r>
      <w:proofErr w:type="spellStart"/>
      <w:r>
        <w:t>R.</w:t>
      </w:r>
      <w:proofErr w:type="gramStart"/>
      <w:r>
        <w:t>id.increaseSecondsButton</w:t>
      </w:r>
      <w:proofErr w:type="spellEnd"/>
      <w:proofErr w:type="gramEnd"/>
      <w:r>
        <w:t>)</w:t>
      </w:r>
    </w:p>
    <w:p w14:paraId="4B6239E9" w14:textId="77777777" w:rsidR="00555B01" w:rsidRDefault="00555B01" w:rsidP="00555B01">
      <w:pPr>
        <w:pStyle w:val="PostHeadPara"/>
        <w:ind w:firstLine="360"/>
      </w:pPr>
      <w:r>
        <w:t xml:space="preserve">        </w:t>
      </w:r>
      <w:proofErr w:type="spellStart"/>
      <w:r>
        <w:t>val</w:t>
      </w:r>
      <w:proofErr w:type="spellEnd"/>
      <w:r>
        <w:t xml:space="preserve"> decreaseSecondsButton = findViewById&lt;Button&gt;(</w:t>
      </w:r>
      <w:proofErr w:type="spellStart"/>
      <w:r>
        <w:t>R.</w:t>
      </w:r>
      <w:proofErr w:type="gramStart"/>
      <w:r>
        <w:t>id.decreaseSecondsButton</w:t>
      </w:r>
      <w:proofErr w:type="spellEnd"/>
      <w:proofErr w:type="gramEnd"/>
      <w:r>
        <w:t>)</w:t>
      </w:r>
    </w:p>
    <w:p w14:paraId="064D8997" w14:textId="77777777" w:rsidR="00555B01" w:rsidRDefault="00555B01" w:rsidP="007177D0"/>
    <w:p w14:paraId="67A40732" w14:textId="77777777" w:rsidR="00555B01" w:rsidRDefault="00555B01" w:rsidP="00555B01">
      <w:pPr>
        <w:pStyle w:val="PostHeadPara"/>
        <w:ind w:firstLine="360"/>
      </w:pPr>
      <w:r>
        <w:t xml:space="preserve">        </w:t>
      </w:r>
      <w:proofErr w:type="spellStart"/>
      <w:r>
        <w:t>increaseMinutesButton.setOnClickListener</w:t>
      </w:r>
      <w:proofErr w:type="spellEnd"/>
      <w:r>
        <w:t xml:space="preserve"> {</w:t>
      </w:r>
    </w:p>
    <w:p w14:paraId="1AB502DA" w14:textId="77777777" w:rsidR="00555B01" w:rsidRDefault="00555B01" w:rsidP="00555B01">
      <w:pPr>
        <w:pStyle w:val="PostHeadPara"/>
        <w:ind w:firstLine="360"/>
      </w:pPr>
      <w:r>
        <w:t xml:space="preserve">            </w:t>
      </w:r>
      <w:proofErr w:type="gramStart"/>
      <w:r>
        <w:t>increaseMinutes(</w:t>
      </w:r>
      <w:proofErr w:type="gramEnd"/>
      <w:r>
        <w:t>)</w:t>
      </w:r>
    </w:p>
    <w:p w14:paraId="2D3B1813" w14:textId="77777777" w:rsidR="00555B01" w:rsidRDefault="00555B01" w:rsidP="00555B01">
      <w:pPr>
        <w:pStyle w:val="PostHeadPara"/>
        <w:ind w:firstLine="360"/>
      </w:pPr>
      <w:r>
        <w:t xml:space="preserve">        }</w:t>
      </w:r>
    </w:p>
    <w:p w14:paraId="4F175131" w14:textId="77777777" w:rsidR="00555B01" w:rsidRDefault="00555B01" w:rsidP="00F1351C"/>
    <w:p w14:paraId="4C9298CC" w14:textId="77777777" w:rsidR="00555B01" w:rsidRDefault="00555B01" w:rsidP="00555B01">
      <w:pPr>
        <w:pStyle w:val="PostHeadPara"/>
        <w:ind w:firstLine="360"/>
      </w:pPr>
      <w:r>
        <w:t xml:space="preserve">        </w:t>
      </w:r>
      <w:proofErr w:type="spellStart"/>
      <w:r>
        <w:t>decreaseMinutesButton.setOnClickListener</w:t>
      </w:r>
      <w:proofErr w:type="spellEnd"/>
      <w:r>
        <w:t xml:space="preserve"> {</w:t>
      </w:r>
    </w:p>
    <w:p w14:paraId="2EFC9557" w14:textId="77777777" w:rsidR="00555B01" w:rsidRDefault="00555B01" w:rsidP="00555B01">
      <w:pPr>
        <w:pStyle w:val="PostHeadPara"/>
        <w:ind w:firstLine="360"/>
      </w:pPr>
      <w:r>
        <w:t xml:space="preserve">            </w:t>
      </w:r>
      <w:proofErr w:type="spellStart"/>
      <w:proofErr w:type="gramStart"/>
      <w:r>
        <w:t>decreaseMinutes</w:t>
      </w:r>
      <w:proofErr w:type="spellEnd"/>
      <w:r>
        <w:t>(</w:t>
      </w:r>
      <w:proofErr w:type="gramEnd"/>
      <w:r>
        <w:t>)</w:t>
      </w:r>
    </w:p>
    <w:p w14:paraId="2AF9EC2B" w14:textId="77777777" w:rsidR="00555B01" w:rsidRDefault="00555B01" w:rsidP="00555B01">
      <w:pPr>
        <w:pStyle w:val="PostHeadPara"/>
        <w:ind w:firstLine="360"/>
      </w:pPr>
      <w:r>
        <w:t xml:space="preserve">        }</w:t>
      </w:r>
    </w:p>
    <w:p w14:paraId="50E604FD" w14:textId="77777777" w:rsidR="00555B01" w:rsidRDefault="00555B01" w:rsidP="00F1351C"/>
    <w:p w14:paraId="235A2FCF" w14:textId="77777777" w:rsidR="00555B01" w:rsidRDefault="00555B01" w:rsidP="00555B01">
      <w:pPr>
        <w:pStyle w:val="PostHeadPara"/>
        <w:ind w:firstLine="360"/>
      </w:pPr>
      <w:r>
        <w:t xml:space="preserve">        </w:t>
      </w:r>
      <w:proofErr w:type="spellStart"/>
      <w:r>
        <w:t>increaseSecondsButton.setOnClickListener</w:t>
      </w:r>
      <w:proofErr w:type="spellEnd"/>
      <w:r>
        <w:t xml:space="preserve"> {</w:t>
      </w:r>
    </w:p>
    <w:p w14:paraId="55E8E021" w14:textId="77777777" w:rsidR="00555B01" w:rsidRDefault="00555B01" w:rsidP="00555B01">
      <w:pPr>
        <w:pStyle w:val="PostHeadPara"/>
        <w:ind w:firstLine="360"/>
      </w:pPr>
      <w:r>
        <w:t xml:space="preserve">            </w:t>
      </w:r>
      <w:proofErr w:type="gramStart"/>
      <w:r>
        <w:t>increaseSeconds(</w:t>
      </w:r>
      <w:proofErr w:type="gramEnd"/>
      <w:r>
        <w:t>)</w:t>
      </w:r>
    </w:p>
    <w:p w14:paraId="61EB3A36" w14:textId="77777777" w:rsidR="00555B01" w:rsidRDefault="00555B01" w:rsidP="00555B01">
      <w:pPr>
        <w:pStyle w:val="PostHeadPara"/>
        <w:ind w:firstLine="360"/>
      </w:pPr>
      <w:r>
        <w:t xml:space="preserve">        }</w:t>
      </w:r>
    </w:p>
    <w:p w14:paraId="18251CDC" w14:textId="77777777" w:rsidR="00555B01" w:rsidRDefault="00555B01" w:rsidP="00F1351C"/>
    <w:p w14:paraId="62D0E555" w14:textId="77777777" w:rsidR="00555B01" w:rsidRDefault="00555B01" w:rsidP="00555B01">
      <w:pPr>
        <w:pStyle w:val="PostHeadPara"/>
        <w:ind w:firstLine="360"/>
      </w:pPr>
      <w:r>
        <w:t xml:space="preserve">        </w:t>
      </w:r>
      <w:proofErr w:type="spellStart"/>
      <w:r>
        <w:t>decreaseSecondsButton.setOnClickListener</w:t>
      </w:r>
      <w:proofErr w:type="spellEnd"/>
      <w:r>
        <w:t xml:space="preserve"> {</w:t>
      </w:r>
    </w:p>
    <w:p w14:paraId="02FADDAD" w14:textId="77777777" w:rsidR="00555B01" w:rsidRDefault="00555B01" w:rsidP="00555B01">
      <w:pPr>
        <w:pStyle w:val="PostHeadPara"/>
        <w:ind w:firstLine="360"/>
      </w:pPr>
      <w:r>
        <w:t xml:space="preserve">            </w:t>
      </w:r>
      <w:proofErr w:type="gramStart"/>
      <w:r>
        <w:t>decreaseSeconds(</w:t>
      </w:r>
      <w:proofErr w:type="gramEnd"/>
      <w:r>
        <w:t>)</w:t>
      </w:r>
    </w:p>
    <w:p w14:paraId="6D16E99F" w14:textId="77777777" w:rsidR="00555B01" w:rsidRDefault="00555B01" w:rsidP="00555B01">
      <w:pPr>
        <w:pStyle w:val="PostHeadPara"/>
        <w:ind w:firstLine="360"/>
      </w:pPr>
      <w:r>
        <w:t xml:space="preserve">        }</w:t>
      </w:r>
    </w:p>
    <w:p w14:paraId="230D6650" w14:textId="77777777" w:rsidR="00555B01" w:rsidRDefault="00555B01" w:rsidP="00F1351C"/>
    <w:p w14:paraId="541AC4AE" w14:textId="77777777" w:rsidR="00555B01" w:rsidRPr="00F1351C" w:rsidRDefault="00555B01" w:rsidP="00F1351C"/>
    <w:p w14:paraId="21F83B34" w14:textId="77777777" w:rsidR="00555B01" w:rsidRDefault="00555B01" w:rsidP="00555B01">
      <w:pPr>
        <w:pStyle w:val="PostHeadPara"/>
        <w:ind w:firstLine="360"/>
      </w:pPr>
      <w:r>
        <w:t xml:space="preserve"> </w:t>
      </w:r>
      <w:proofErr w:type="spellStart"/>
      <w:r>
        <w:t>shotClockTextView.setOnClickListener</w:t>
      </w:r>
      <w:proofErr w:type="spellEnd"/>
      <w:r>
        <w:t xml:space="preserve"> {</w:t>
      </w:r>
    </w:p>
    <w:p w14:paraId="4B03F442" w14:textId="77777777" w:rsidR="00555B01" w:rsidRDefault="00555B01" w:rsidP="00555B01">
      <w:pPr>
        <w:pStyle w:val="PostHeadPara"/>
        <w:ind w:firstLine="360"/>
      </w:pPr>
      <w:r>
        <w:t xml:space="preserve">            if (shotClockIsRunning) {</w:t>
      </w:r>
    </w:p>
    <w:p w14:paraId="71BE74EB" w14:textId="77777777" w:rsidR="00555B01" w:rsidRDefault="00555B01" w:rsidP="00555B01">
      <w:pPr>
        <w:pStyle w:val="PostHeadPara"/>
        <w:ind w:firstLine="360"/>
      </w:pPr>
      <w:r>
        <w:t xml:space="preserve">                // Pause the shot clock</w:t>
      </w:r>
    </w:p>
    <w:p w14:paraId="32985F9F" w14:textId="77777777" w:rsidR="00555B01" w:rsidRDefault="00555B01" w:rsidP="00555B01">
      <w:pPr>
        <w:pStyle w:val="PostHeadPara"/>
        <w:ind w:firstLine="360"/>
      </w:pPr>
      <w:r>
        <w:t xml:space="preserve">                </w:t>
      </w:r>
      <w:proofErr w:type="spellStart"/>
      <w:proofErr w:type="gramStart"/>
      <w:r>
        <w:t>shotClockTimer?.</w:t>
      </w:r>
      <w:proofErr w:type="gramEnd"/>
      <w:r>
        <w:t>cancel</w:t>
      </w:r>
      <w:proofErr w:type="spellEnd"/>
      <w:r>
        <w:t>()</w:t>
      </w:r>
    </w:p>
    <w:p w14:paraId="1A99212B" w14:textId="77777777" w:rsidR="00555B01" w:rsidRDefault="00555B01" w:rsidP="00555B01">
      <w:pPr>
        <w:pStyle w:val="PostHeadPara"/>
        <w:ind w:firstLine="360"/>
      </w:pPr>
      <w:r>
        <w:t xml:space="preserve">                shotClockIsRunning = false</w:t>
      </w:r>
    </w:p>
    <w:p w14:paraId="7F9A3041" w14:textId="77777777" w:rsidR="00555B01" w:rsidRDefault="00555B01" w:rsidP="00555B01">
      <w:pPr>
        <w:pStyle w:val="PostHeadPara"/>
        <w:ind w:firstLine="360"/>
      </w:pPr>
      <w:r>
        <w:t xml:space="preserve">                </w:t>
      </w:r>
      <w:proofErr w:type="spellStart"/>
      <w:proofErr w:type="gramStart"/>
      <w:r>
        <w:t>timerClockTimer?.</w:t>
      </w:r>
      <w:proofErr w:type="gramEnd"/>
      <w:r>
        <w:t>cancel</w:t>
      </w:r>
      <w:proofErr w:type="spellEnd"/>
      <w:r>
        <w:t>()</w:t>
      </w:r>
    </w:p>
    <w:p w14:paraId="593A324F" w14:textId="77777777" w:rsidR="00555B01" w:rsidRDefault="00555B01" w:rsidP="00555B01">
      <w:pPr>
        <w:pStyle w:val="PostHeadPara"/>
        <w:ind w:firstLine="360"/>
      </w:pPr>
      <w:r>
        <w:t xml:space="preserve">                timerClockIsRunning = false</w:t>
      </w:r>
    </w:p>
    <w:p w14:paraId="28A8F4EA" w14:textId="77777777" w:rsidR="00555B01" w:rsidRDefault="00555B01" w:rsidP="00555B01">
      <w:pPr>
        <w:pStyle w:val="PostHeadPara"/>
        <w:ind w:firstLine="360"/>
      </w:pPr>
      <w:r>
        <w:t xml:space="preserve">            } else {</w:t>
      </w:r>
    </w:p>
    <w:p w14:paraId="74C88447" w14:textId="77777777" w:rsidR="00555B01" w:rsidRDefault="00555B01" w:rsidP="00555B01">
      <w:pPr>
        <w:pStyle w:val="PostHeadPara"/>
        <w:ind w:firstLine="360"/>
      </w:pPr>
      <w:r>
        <w:t xml:space="preserve">                // Start the shot clock countdown</w:t>
      </w:r>
    </w:p>
    <w:p w14:paraId="4B879EBD" w14:textId="77777777" w:rsidR="00555B01" w:rsidRDefault="00555B01" w:rsidP="00555B01">
      <w:pPr>
        <w:pStyle w:val="PostHeadPara"/>
        <w:ind w:firstLine="360"/>
      </w:pPr>
      <w:r>
        <w:t xml:space="preserve">                </w:t>
      </w:r>
      <w:proofErr w:type="gramStart"/>
      <w:r>
        <w:t>startShotClock(</w:t>
      </w:r>
      <w:proofErr w:type="gramEnd"/>
      <w:r>
        <w:t>shotClock, shotClockTextView)</w:t>
      </w:r>
    </w:p>
    <w:p w14:paraId="2CE197BF" w14:textId="77777777" w:rsidR="00555B01" w:rsidRDefault="00555B01" w:rsidP="00555B01">
      <w:pPr>
        <w:pStyle w:val="PostHeadPara"/>
        <w:ind w:firstLine="360"/>
      </w:pPr>
      <w:r>
        <w:t xml:space="preserve">                shotClockIsRunning = true</w:t>
      </w:r>
    </w:p>
    <w:p w14:paraId="6587411E" w14:textId="77777777" w:rsidR="00555B01" w:rsidRDefault="00555B01" w:rsidP="00555B01">
      <w:pPr>
        <w:pStyle w:val="PostHeadPara"/>
        <w:ind w:firstLine="360"/>
      </w:pPr>
      <w:r>
        <w:t xml:space="preserve">                </w:t>
      </w:r>
      <w:proofErr w:type="gramStart"/>
      <w:r>
        <w:t>startTimerClock(</w:t>
      </w:r>
      <w:proofErr w:type="gramEnd"/>
      <w:r>
        <w:t>timerClock, timerClockTextView)</w:t>
      </w:r>
    </w:p>
    <w:p w14:paraId="10DA07B9" w14:textId="77777777" w:rsidR="00555B01" w:rsidRDefault="00555B01" w:rsidP="00555B01">
      <w:pPr>
        <w:pStyle w:val="PostHeadPara"/>
        <w:ind w:firstLine="360"/>
      </w:pPr>
      <w:r>
        <w:t xml:space="preserve">                timerClockIsRunning = true</w:t>
      </w:r>
    </w:p>
    <w:p w14:paraId="1767064C" w14:textId="77777777" w:rsidR="00555B01" w:rsidRDefault="00555B01" w:rsidP="00555B01">
      <w:pPr>
        <w:pStyle w:val="PostHeadPara"/>
        <w:ind w:firstLine="360"/>
      </w:pPr>
      <w:r>
        <w:t xml:space="preserve">            }</w:t>
      </w:r>
    </w:p>
    <w:p w14:paraId="66694D07" w14:textId="77777777" w:rsidR="00555B01" w:rsidRDefault="00555B01" w:rsidP="00F1351C"/>
    <w:p w14:paraId="70BCE0F4" w14:textId="77777777" w:rsidR="00555B01" w:rsidRDefault="00555B01" w:rsidP="00555B01">
      <w:pPr>
        <w:pStyle w:val="PostHeadPara"/>
        <w:ind w:firstLine="360"/>
      </w:pPr>
      <w:r>
        <w:t xml:space="preserve">        }</w:t>
      </w:r>
    </w:p>
    <w:p w14:paraId="190EE18F" w14:textId="77777777" w:rsidR="00555B01" w:rsidRDefault="00555B01" w:rsidP="00F1351C"/>
    <w:p w14:paraId="6AEFFA98" w14:textId="77777777" w:rsidR="00555B01" w:rsidRDefault="00555B01" w:rsidP="00F1351C"/>
    <w:p w14:paraId="136D9CA5" w14:textId="77777777" w:rsidR="00555B01" w:rsidRDefault="00555B01" w:rsidP="00555B01">
      <w:pPr>
        <w:pStyle w:val="PostHeadPara"/>
        <w:ind w:firstLine="360"/>
      </w:pPr>
      <w:r>
        <w:t xml:space="preserve"> </w:t>
      </w:r>
      <w:proofErr w:type="spellStart"/>
      <w:r>
        <w:t>timerClockTextView.setOnClickListener</w:t>
      </w:r>
      <w:proofErr w:type="spellEnd"/>
      <w:r>
        <w:t xml:space="preserve"> {</w:t>
      </w:r>
    </w:p>
    <w:p w14:paraId="6F1F307E" w14:textId="77777777" w:rsidR="00555B01" w:rsidRDefault="00555B01" w:rsidP="00555B01">
      <w:pPr>
        <w:pStyle w:val="PostHeadPara"/>
        <w:ind w:firstLine="360"/>
      </w:pPr>
      <w:r>
        <w:t xml:space="preserve">            if (timerClockIsRunning) {</w:t>
      </w:r>
    </w:p>
    <w:p w14:paraId="1A9447B7" w14:textId="77777777" w:rsidR="00555B01" w:rsidRDefault="00555B01" w:rsidP="00555B01">
      <w:pPr>
        <w:pStyle w:val="PostHeadPara"/>
        <w:ind w:firstLine="360"/>
      </w:pPr>
      <w:r>
        <w:t xml:space="preserve">                // Pause the timer clock</w:t>
      </w:r>
    </w:p>
    <w:p w14:paraId="458FE75C" w14:textId="77777777" w:rsidR="00555B01" w:rsidRDefault="00555B01" w:rsidP="00555B01">
      <w:pPr>
        <w:pStyle w:val="PostHeadPara"/>
        <w:ind w:firstLine="360"/>
      </w:pPr>
      <w:r>
        <w:t xml:space="preserve">                </w:t>
      </w:r>
      <w:proofErr w:type="spellStart"/>
      <w:proofErr w:type="gramStart"/>
      <w:r>
        <w:t>timerClockTimer?.</w:t>
      </w:r>
      <w:proofErr w:type="gramEnd"/>
      <w:r>
        <w:t>cancel</w:t>
      </w:r>
      <w:proofErr w:type="spellEnd"/>
      <w:r>
        <w:t>()</w:t>
      </w:r>
    </w:p>
    <w:p w14:paraId="3CAB90E2" w14:textId="77777777" w:rsidR="00555B01" w:rsidRDefault="00555B01" w:rsidP="00555B01">
      <w:pPr>
        <w:pStyle w:val="PostHeadPara"/>
        <w:ind w:firstLine="360"/>
      </w:pPr>
      <w:r>
        <w:t xml:space="preserve">                timerClockIsRunning = false</w:t>
      </w:r>
    </w:p>
    <w:p w14:paraId="1CE20D7D" w14:textId="77777777" w:rsidR="00555B01" w:rsidRDefault="00555B01" w:rsidP="00555B01">
      <w:pPr>
        <w:pStyle w:val="PostHeadPara"/>
        <w:ind w:firstLine="360"/>
      </w:pPr>
      <w:r>
        <w:t xml:space="preserve">                </w:t>
      </w:r>
      <w:proofErr w:type="spellStart"/>
      <w:proofErr w:type="gramStart"/>
      <w:r>
        <w:t>shotClockTimer?.</w:t>
      </w:r>
      <w:proofErr w:type="gramEnd"/>
      <w:r>
        <w:t>cancel</w:t>
      </w:r>
      <w:proofErr w:type="spellEnd"/>
      <w:r>
        <w:t>()</w:t>
      </w:r>
    </w:p>
    <w:p w14:paraId="272C30A8" w14:textId="77777777" w:rsidR="00555B01" w:rsidRDefault="00555B01" w:rsidP="00555B01">
      <w:pPr>
        <w:pStyle w:val="PostHeadPara"/>
        <w:ind w:firstLine="360"/>
      </w:pPr>
      <w:r>
        <w:t xml:space="preserve">                shotClockIsRunning = false</w:t>
      </w:r>
    </w:p>
    <w:p w14:paraId="65535201" w14:textId="77777777" w:rsidR="00555B01" w:rsidRDefault="00555B01" w:rsidP="00555B01">
      <w:pPr>
        <w:pStyle w:val="PostHeadPara"/>
        <w:ind w:firstLine="360"/>
      </w:pPr>
      <w:r>
        <w:t xml:space="preserve">                } else {</w:t>
      </w:r>
    </w:p>
    <w:p w14:paraId="487DDA50" w14:textId="77777777" w:rsidR="00555B01" w:rsidRDefault="00555B01" w:rsidP="00555B01">
      <w:pPr>
        <w:pStyle w:val="PostHeadPara"/>
        <w:ind w:firstLine="360"/>
      </w:pPr>
      <w:r>
        <w:t xml:space="preserve">                // Start the timer clock countdown</w:t>
      </w:r>
    </w:p>
    <w:p w14:paraId="1F2D02C2" w14:textId="77777777" w:rsidR="00555B01" w:rsidRDefault="00555B01" w:rsidP="00555B01">
      <w:pPr>
        <w:pStyle w:val="PostHeadPara"/>
        <w:ind w:firstLine="360"/>
      </w:pPr>
      <w:r>
        <w:t xml:space="preserve">                </w:t>
      </w:r>
      <w:proofErr w:type="gramStart"/>
      <w:r>
        <w:t>startTimerClock(</w:t>
      </w:r>
      <w:proofErr w:type="gramEnd"/>
      <w:r>
        <w:t>timerClock, timerClockTextView)</w:t>
      </w:r>
    </w:p>
    <w:p w14:paraId="1CCFA232" w14:textId="77777777" w:rsidR="00555B01" w:rsidRDefault="00555B01" w:rsidP="00555B01">
      <w:pPr>
        <w:pStyle w:val="PostHeadPara"/>
        <w:ind w:firstLine="360"/>
      </w:pPr>
      <w:r>
        <w:t xml:space="preserve">                timerClockIsRunning = true</w:t>
      </w:r>
    </w:p>
    <w:p w14:paraId="648E2A35" w14:textId="77777777" w:rsidR="00555B01" w:rsidRDefault="00555B01" w:rsidP="00555B01">
      <w:pPr>
        <w:pStyle w:val="PostHeadPara"/>
        <w:ind w:firstLine="360"/>
      </w:pPr>
      <w:r>
        <w:t xml:space="preserve">                </w:t>
      </w:r>
      <w:proofErr w:type="gramStart"/>
      <w:r>
        <w:t>startShotClock(</w:t>
      </w:r>
      <w:proofErr w:type="gramEnd"/>
      <w:r>
        <w:t>shotClock, shotClockTextView)</w:t>
      </w:r>
    </w:p>
    <w:p w14:paraId="3CF62F7C" w14:textId="77777777" w:rsidR="00555B01" w:rsidRDefault="00555B01" w:rsidP="00555B01">
      <w:pPr>
        <w:pStyle w:val="PostHeadPara"/>
        <w:ind w:firstLine="360"/>
      </w:pPr>
      <w:r>
        <w:t xml:space="preserve">                shotClockIsRunning = true</w:t>
      </w:r>
    </w:p>
    <w:p w14:paraId="4B888808" w14:textId="77777777" w:rsidR="00555B01" w:rsidRDefault="00555B01" w:rsidP="00555B01">
      <w:pPr>
        <w:pStyle w:val="PostHeadPara"/>
        <w:ind w:firstLine="360"/>
      </w:pPr>
      <w:r>
        <w:t xml:space="preserve">            }</w:t>
      </w:r>
    </w:p>
    <w:p w14:paraId="4FD76888" w14:textId="77777777" w:rsidR="00555B01" w:rsidRDefault="00555B01" w:rsidP="00555B01">
      <w:pPr>
        <w:pStyle w:val="PostHeadPara"/>
        <w:ind w:firstLine="360"/>
      </w:pPr>
      <w:r>
        <w:t xml:space="preserve">        }</w:t>
      </w:r>
    </w:p>
    <w:p w14:paraId="15D20A24" w14:textId="77777777" w:rsidR="00555B01" w:rsidRDefault="00555B01" w:rsidP="00F1351C"/>
    <w:p w14:paraId="35DBCDA9" w14:textId="77777777" w:rsidR="00555B01" w:rsidRDefault="00555B01" w:rsidP="00555B01">
      <w:pPr>
        <w:pStyle w:val="PostHeadPara"/>
        <w:ind w:firstLine="360"/>
      </w:pPr>
      <w:r>
        <w:t xml:space="preserve"> private fun </w:t>
      </w:r>
      <w:proofErr w:type="gramStart"/>
      <w:r>
        <w:t>increaseMinutes(</w:t>
      </w:r>
      <w:proofErr w:type="gramEnd"/>
      <w:r>
        <w:t>) {</w:t>
      </w:r>
    </w:p>
    <w:p w14:paraId="4C6DAA47" w14:textId="77777777" w:rsidR="00555B01" w:rsidRDefault="00555B01" w:rsidP="00555B01">
      <w:pPr>
        <w:pStyle w:val="PostHeadPara"/>
        <w:ind w:firstLine="360"/>
      </w:pPr>
      <w:r>
        <w:t xml:space="preserve">        </w:t>
      </w:r>
      <w:proofErr w:type="spellStart"/>
      <w:proofErr w:type="gramStart"/>
      <w:r>
        <w:t>timerClockTimer?.</w:t>
      </w:r>
      <w:proofErr w:type="gramEnd"/>
      <w:r>
        <w:t>cancel</w:t>
      </w:r>
      <w:proofErr w:type="spellEnd"/>
      <w:r>
        <w:t>() // Stop the timer</w:t>
      </w:r>
    </w:p>
    <w:p w14:paraId="262A567D" w14:textId="77777777" w:rsidR="00555B01" w:rsidRDefault="00555B01" w:rsidP="00555B01">
      <w:pPr>
        <w:pStyle w:val="PostHeadPara"/>
        <w:ind w:firstLine="360"/>
      </w:pPr>
      <w:r>
        <w:t xml:space="preserve">        </w:t>
      </w:r>
      <w:proofErr w:type="spellStart"/>
      <w:proofErr w:type="gramStart"/>
      <w:r>
        <w:t>shotClockTimer?.</w:t>
      </w:r>
      <w:proofErr w:type="gramEnd"/>
      <w:r>
        <w:t>cancel</w:t>
      </w:r>
      <w:proofErr w:type="spellEnd"/>
      <w:r>
        <w:t>()  // Stop the shot clock</w:t>
      </w:r>
    </w:p>
    <w:p w14:paraId="4144B414" w14:textId="77777777" w:rsidR="00555B01" w:rsidRDefault="00555B01" w:rsidP="00555B01">
      <w:pPr>
        <w:pStyle w:val="PostHeadPara"/>
        <w:ind w:firstLine="360"/>
      </w:pPr>
      <w:r>
        <w:lastRenderedPageBreak/>
        <w:t xml:space="preserve">        timerClock += 60 // Increase timer by 60 seconds (1 minute)</w:t>
      </w:r>
    </w:p>
    <w:p w14:paraId="03BD45BA" w14:textId="77777777" w:rsidR="00555B01" w:rsidRDefault="00555B01" w:rsidP="00555B01">
      <w:pPr>
        <w:pStyle w:val="PostHeadPara"/>
        <w:ind w:firstLine="360"/>
      </w:pPr>
      <w:r>
        <w:t xml:space="preserve">        shotClock = 24 // Reset the shot clock to 24 seconds</w:t>
      </w:r>
    </w:p>
    <w:p w14:paraId="0F28979C" w14:textId="77777777" w:rsidR="00555B01" w:rsidRDefault="00555B01" w:rsidP="00555B01">
      <w:pPr>
        <w:pStyle w:val="PostHeadPara"/>
        <w:ind w:firstLine="360"/>
      </w:pPr>
      <w:r>
        <w:t xml:space="preserve">        </w:t>
      </w:r>
      <w:proofErr w:type="gramStart"/>
      <w:r>
        <w:t>updateTimerTextView(</w:t>
      </w:r>
      <w:proofErr w:type="gramEnd"/>
      <w:r>
        <w:t>)</w:t>
      </w:r>
    </w:p>
    <w:p w14:paraId="234D0780" w14:textId="44163381" w:rsidR="00555B01" w:rsidRDefault="00555B01" w:rsidP="00F1351C"/>
    <w:p w14:paraId="5D258C72" w14:textId="77777777" w:rsidR="00555B01" w:rsidRDefault="00555B01" w:rsidP="00555B01">
      <w:pPr>
        <w:pStyle w:val="PostHeadPara"/>
        <w:ind w:firstLine="360"/>
      </w:pPr>
      <w:r>
        <w:t xml:space="preserve">    }</w:t>
      </w:r>
    </w:p>
    <w:p w14:paraId="0489CE2E" w14:textId="77777777" w:rsidR="00555B01" w:rsidRDefault="00555B01" w:rsidP="00F1351C"/>
    <w:p w14:paraId="35B7693E" w14:textId="77777777" w:rsidR="00555B01" w:rsidRDefault="00555B01" w:rsidP="00555B01">
      <w:pPr>
        <w:pStyle w:val="PostHeadPara"/>
        <w:ind w:firstLine="360"/>
      </w:pPr>
      <w:r>
        <w:t xml:space="preserve">    private fun </w:t>
      </w:r>
      <w:proofErr w:type="spellStart"/>
      <w:proofErr w:type="gramStart"/>
      <w:r>
        <w:t>decreaseMinutes</w:t>
      </w:r>
      <w:proofErr w:type="spellEnd"/>
      <w:r>
        <w:t>(</w:t>
      </w:r>
      <w:proofErr w:type="gramEnd"/>
      <w:r>
        <w:t>) {</w:t>
      </w:r>
    </w:p>
    <w:p w14:paraId="584D41A5" w14:textId="77777777" w:rsidR="00555B01" w:rsidRDefault="00555B01" w:rsidP="00555B01">
      <w:pPr>
        <w:pStyle w:val="PostHeadPara"/>
        <w:ind w:firstLine="360"/>
      </w:pPr>
      <w:r>
        <w:t xml:space="preserve">        </w:t>
      </w:r>
      <w:proofErr w:type="spellStart"/>
      <w:proofErr w:type="gramStart"/>
      <w:r>
        <w:t>timerClockTimer?.</w:t>
      </w:r>
      <w:proofErr w:type="gramEnd"/>
      <w:r>
        <w:t>cancel</w:t>
      </w:r>
      <w:proofErr w:type="spellEnd"/>
      <w:r>
        <w:t>() // Stop the timer</w:t>
      </w:r>
    </w:p>
    <w:p w14:paraId="26DC33C8" w14:textId="77777777" w:rsidR="00555B01" w:rsidRDefault="00555B01" w:rsidP="00555B01">
      <w:pPr>
        <w:pStyle w:val="PostHeadPara"/>
        <w:ind w:firstLine="360"/>
      </w:pPr>
      <w:r>
        <w:t xml:space="preserve">        </w:t>
      </w:r>
      <w:proofErr w:type="spellStart"/>
      <w:proofErr w:type="gramStart"/>
      <w:r>
        <w:t>shotClockTimer?.</w:t>
      </w:r>
      <w:proofErr w:type="gramEnd"/>
      <w:r>
        <w:t>cancel</w:t>
      </w:r>
      <w:proofErr w:type="spellEnd"/>
      <w:r>
        <w:t>()  // Stop the shot clock</w:t>
      </w:r>
    </w:p>
    <w:p w14:paraId="68BB3527" w14:textId="77777777" w:rsidR="00555B01" w:rsidRDefault="00555B01" w:rsidP="00555B01">
      <w:pPr>
        <w:pStyle w:val="PostHeadPara"/>
        <w:ind w:firstLine="360"/>
      </w:pPr>
      <w:r>
        <w:t xml:space="preserve">        timerClock -= 60 // Decrease timer by 60 seconds (1 minute)</w:t>
      </w:r>
    </w:p>
    <w:p w14:paraId="70F30D87" w14:textId="77777777" w:rsidR="00555B01" w:rsidRDefault="00555B01" w:rsidP="00555B01">
      <w:pPr>
        <w:pStyle w:val="PostHeadPara"/>
        <w:ind w:firstLine="360"/>
      </w:pPr>
      <w:r>
        <w:t xml:space="preserve">        shotClock = 24 // Reset the shot clock to 24 seconds</w:t>
      </w:r>
    </w:p>
    <w:p w14:paraId="37DA40BD" w14:textId="6008D704" w:rsidR="00555B01" w:rsidRDefault="00555B01" w:rsidP="00F1351C">
      <w:pPr>
        <w:pStyle w:val="PostHeadPara"/>
        <w:ind w:firstLine="360"/>
      </w:pPr>
      <w:r>
        <w:t xml:space="preserve">        </w:t>
      </w:r>
      <w:proofErr w:type="gramStart"/>
      <w:r>
        <w:t>updateTimerTextView(</w:t>
      </w:r>
      <w:proofErr w:type="gramEnd"/>
      <w:r>
        <w:t>)</w:t>
      </w:r>
    </w:p>
    <w:p w14:paraId="4AF2726B" w14:textId="77777777" w:rsidR="00555B01" w:rsidRDefault="00555B01" w:rsidP="00555B01">
      <w:pPr>
        <w:pStyle w:val="PostHeadPara"/>
        <w:ind w:firstLine="360"/>
      </w:pPr>
      <w:r>
        <w:t xml:space="preserve">    }</w:t>
      </w:r>
    </w:p>
    <w:p w14:paraId="521C51F4" w14:textId="77777777" w:rsidR="00555B01" w:rsidRDefault="00555B01" w:rsidP="00F1351C"/>
    <w:p w14:paraId="2380EABD" w14:textId="77777777" w:rsidR="00555B01" w:rsidRDefault="00555B01" w:rsidP="00555B01">
      <w:pPr>
        <w:pStyle w:val="PostHeadPara"/>
        <w:ind w:firstLine="360"/>
      </w:pPr>
      <w:r>
        <w:t xml:space="preserve">    private fun </w:t>
      </w:r>
      <w:proofErr w:type="gramStart"/>
      <w:r>
        <w:t>increaseSeconds(</w:t>
      </w:r>
      <w:proofErr w:type="gramEnd"/>
      <w:r>
        <w:t>) {</w:t>
      </w:r>
    </w:p>
    <w:p w14:paraId="23BA1A1F" w14:textId="77777777" w:rsidR="00555B01" w:rsidRDefault="00555B01" w:rsidP="00555B01">
      <w:pPr>
        <w:pStyle w:val="PostHeadPara"/>
        <w:ind w:firstLine="360"/>
      </w:pPr>
      <w:r>
        <w:t xml:space="preserve">        </w:t>
      </w:r>
      <w:proofErr w:type="spellStart"/>
      <w:proofErr w:type="gramStart"/>
      <w:r>
        <w:t>timerClockTimer?.</w:t>
      </w:r>
      <w:proofErr w:type="gramEnd"/>
      <w:r>
        <w:t>cancel</w:t>
      </w:r>
      <w:proofErr w:type="spellEnd"/>
      <w:r>
        <w:t>() // Stop the timer</w:t>
      </w:r>
    </w:p>
    <w:p w14:paraId="3588D959" w14:textId="77777777" w:rsidR="00555B01" w:rsidRDefault="00555B01" w:rsidP="00555B01">
      <w:pPr>
        <w:pStyle w:val="PostHeadPara"/>
        <w:ind w:firstLine="360"/>
      </w:pPr>
      <w:r>
        <w:t xml:space="preserve">        </w:t>
      </w:r>
      <w:proofErr w:type="spellStart"/>
      <w:proofErr w:type="gramStart"/>
      <w:r>
        <w:t>shotClockTimer?.</w:t>
      </w:r>
      <w:proofErr w:type="gramEnd"/>
      <w:r>
        <w:t>cancel</w:t>
      </w:r>
      <w:proofErr w:type="spellEnd"/>
      <w:r>
        <w:t>()  // Stop the shot clock</w:t>
      </w:r>
    </w:p>
    <w:p w14:paraId="5E070D1D" w14:textId="77777777" w:rsidR="00555B01" w:rsidRDefault="00555B01" w:rsidP="00555B01">
      <w:pPr>
        <w:pStyle w:val="PostHeadPara"/>
        <w:ind w:firstLine="360"/>
      </w:pPr>
      <w:r>
        <w:t xml:space="preserve">        timerClock += 1 // Increase timer by 1 second</w:t>
      </w:r>
    </w:p>
    <w:p w14:paraId="4F8EECF2" w14:textId="77777777" w:rsidR="00555B01" w:rsidRDefault="00555B01" w:rsidP="00555B01">
      <w:pPr>
        <w:pStyle w:val="PostHeadPara"/>
        <w:ind w:firstLine="360"/>
      </w:pPr>
      <w:r>
        <w:t xml:space="preserve">        shotClock = 24 // Reset the shot clock to 24 seconds</w:t>
      </w:r>
    </w:p>
    <w:p w14:paraId="5937EAF4" w14:textId="5CFC41D7" w:rsidR="00555B01" w:rsidRDefault="00555B01" w:rsidP="00F1351C">
      <w:pPr>
        <w:pStyle w:val="PostHeadPara"/>
        <w:ind w:firstLine="360"/>
      </w:pPr>
      <w:r>
        <w:t xml:space="preserve">        </w:t>
      </w:r>
      <w:proofErr w:type="gramStart"/>
      <w:r>
        <w:t>updateTimerTextView(</w:t>
      </w:r>
      <w:proofErr w:type="gramEnd"/>
      <w:r>
        <w:t>)</w:t>
      </w:r>
    </w:p>
    <w:p w14:paraId="513D68BC" w14:textId="77777777" w:rsidR="00555B01" w:rsidRDefault="00555B01" w:rsidP="00555B01">
      <w:pPr>
        <w:pStyle w:val="PostHeadPara"/>
        <w:ind w:firstLine="360"/>
      </w:pPr>
      <w:r>
        <w:t xml:space="preserve">    }</w:t>
      </w:r>
    </w:p>
    <w:p w14:paraId="4529D9EA" w14:textId="77777777" w:rsidR="00555B01" w:rsidRDefault="00555B01" w:rsidP="007177D0"/>
    <w:p w14:paraId="7199C7DD" w14:textId="77777777" w:rsidR="00555B01" w:rsidRDefault="00555B01" w:rsidP="00555B01">
      <w:pPr>
        <w:pStyle w:val="PostHeadPara"/>
        <w:ind w:firstLine="360"/>
      </w:pPr>
      <w:r>
        <w:t xml:space="preserve">    private fun </w:t>
      </w:r>
      <w:proofErr w:type="gramStart"/>
      <w:r>
        <w:t>decreaseSeconds(</w:t>
      </w:r>
      <w:proofErr w:type="gramEnd"/>
      <w:r>
        <w:t>) {</w:t>
      </w:r>
    </w:p>
    <w:p w14:paraId="33954BAB" w14:textId="77777777" w:rsidR="00555B01" w:rsidRDefault="00555B01" w:rsidP="00555B01">
      <w:pPr>
        <w:pStyle w:val="PostHeadPara"/>
        <w:ind w:firstLine="360"/>
      </w:pPr>
      <w:r>
        <w:t xml:space="preserve">        </w:t>
      </w:r>
      <w:proofErr w:type="spellStart"/>
      <w:proofErr w:type="gramStart"/>
      <w:r>
        <w:t>timerClockTimer?.</w:t>
      </w:r>
      <w:proofErr w:type="gramEnd"/>
      <w:r>
        <w:t>cancel</w:t>
      </w:r>
      <w:proofErr w:type="spellEnd"/>
      <w:r>
        <w:t>() // Stop the timer</w:t>
      </w:r>
    </w:p>
    <w:p w14:paraId="0184A5A2" w14:textId="77777777" w:rsidR="00555B01" w:rsidRDefault="00555B01" w:rsidP="00555B01">
      <w:pPr>
        <w:pStyle w:val="PostHeadPara"/>
        <w:ind w:firstLine="360"/>
      </w:pPr>
      <w:r>
        <w:t xml:space="preserve">        </w:t>
      </w:r>
      <w:proofErr w:type="spellStart"/>
      <w:proofErr w:type="gramStart"/>
      <w:r>
        <w:t>shotClockTimer?.</w:t>
      </w:r>
      <w:proofErr w:type="gramEnd"/>
      <w:r>
        <w:t>cancel</w:t>
      </w:r>
      <w:proofErr w:type="spellEnd"/>
      <w:r>
        <w:t>()  // Stop the shot clock</w:t>
      </w:r>
    </w:p>
    <w:p w14:paraId="58D2E867" w14:textId="77777777" w:rsidR="00555B01" w:rsidRDefault="00555B01" w:rsidP="00555B01">
      <w:pPr>
        <w:pStyle w:val="PostHeadPara"/>
        <w:ind w:firstLine="360"/>
      </w:pPr>
      <w:r>
        <w:t xml:space="preserve">        timerClock -= 1 // Decrease timer by 1 second</w:t>
      </w:r>
    </w:p>
    <w:p w14:paraId="2E2AAC3C" w14:textId="77777777" w:rsidR="00555B01" w:rsidRDefault="00555B01" w:rsidP="00555B01">
      <w:pPr>
        <w:pStyle w:val="PostHeadPara"/>
        <w:ind w:firstLine="360"/>
      </w:pPr>
      <w:r>
        <w:t xml:space="preserve">        shotClock = 24 // Reset the shot clock to 24 seconds</w:t>
      </w:r>
    </w:p>
    <w:p w14:paraId="4179088C" w14:textId="2CD76419" w:rsidR="00555B01" w:rsidRDefault="00555B01" w:rsidP="00F1351C">
      <w:pPr>
        <w:pStyle w:val="PostHeadPara"/>
        <w:ind w:firstLine="360"/>
      </w:pPr>
      <w:r>
        <w:t xml:space="preserve">        </w:t>
      </w:r>
      <w:proofErr w:type="gramStart"/>
      <w:r>
        <w:t>updateTimerTextView(</w:t>
      </w:r>
      <w:proofErr w:type="gramEnd"/>
      <w:r>
        <w:t>)</w:t>
      </w:r>
    </w:p>
    <w:p w14:paraId="5B49B428" w14:textId="77777777" w:rsidR="00555B01" w:rsidRDefault="00555B01" w:rsidP="00555B01">
      <w:pPr>
        <w:pStyle w:val="PostHeadPara"/>
        <w:ind w:firstLine="360"/>
      </w:pPr>
      <w:r>
        <w:t xml:space="preserve">    }</w:t>
      </w:r>
    </w:p>
    <w:p w14:paraId="203BB4E2" w14:textId="77777777" w:rsidR="00555B01" w:rsidRDefault="00555B01" w:rsidP="007177D0"/>
    <w:p w14:paraId="2D970BFB" w14:textId="77777777" w:rsidR="00555B01" w:rsidRDefault="00555B01" w:rsidP="00555B01">
      <w:pPr>
        <w:pStyle w:val="PostHeadPara"/>
        <w:ind w:firstLine="360"/>
      </w:pPr>
      <w:r>
        <w:t xml:space="preserve">    private fun </w:t>
      </w:r>
      <w:proofErr w:type="gramStart"/>
      <w:r>
        <w:t>updateTimerTextView(</w:t>
      </w:r>
      <w:proofErr w:type="gramEnd"/>
      <w:r>
        <w:t>) {</w:t>
      </w:r>
    </w:p>
    <w:p w14:paraId="16B379C6" w14:textId="77777777" w:rsidR="00555B01" w:rsidRDefault="00555B01" w:rsidP="00555B01">
      <w:pPr>
        <w:pStyle w:val="PostHeadPara"/>
        <w:ind w:firstLine="360"/>
      </w:pPr>
      <w:r>
        <w:t xml:space="preserve">        </w:t>
      </w:r>
      <w:proofErr w:type="spellStart"/>
      <w:r>
        <w:t>val</w:t>
      </w:r>
      <w:proofErr w:type="spellEnd"/>
      <w:r>
        <w:t xml:space="preserve"> timerClockTextView = findViewById&lt;</w:t>
      </w:r>
      <w:proofErr w:type="spellStart"/>
      <w:r>
        <w:t>TextView</w:t>
      </w:r>
      <w:proofErr w:type="spellEnd"/>
      <w:r>
        <w:t>&gt;(</w:t>
      </w:r>
      <w:proofErr w:type="spellStart"/>
      <w:r>
        <w:t>R.</w:t>
      </w:r>
      <w:proofErr w:type="gramStart"/>
      <w:r>
        <w:t>id.timerClock</w:t>
      </w:r>
      <w:proofErr w:type="spellEnd"/>
      <w:proofErr w:type="gramEnd"/>
      <w:r>
        <w:t>)</w:t>
      </w:r>
    </w:p>
    <w:p w14:paraId="7E534F62" w14:textId="77777777" w:rsidR="00555B01" w:rsidRDefault="00555B01" w:rsidP="00555B01">
      <w:pPr>
        <w:pStyle w:val="PostHeadPara"/>
        <w:ind w:firstLine="360"/>
      </w:pPr>
      <w:r>
        <w:t xml:space="preserve">        </w:t>
      </w:r>
      <w:proofErr w:type="spellStart"/>
      <w:r>
        <w:t>val</w:t>
      </w:r>
      <w:proofErr w:type="spellEnd"/>
      <w:r>
        <w:t xml:space="preserve"> minutes = timerClock / 60</w:t>
      </w:r>
    </w:p>
    <w:p w14:paraId="5D19541E" w14:textId="77777777" w:rsidR="00555B01" w:rsidRDefault="00555B01" w:rsidP="00555B01">
      <w:pPr>
        <w:pStyle w:val="PostHeadPara"/>
        <w:ind w:firstLine="360"/>
      </w:pPr>
      <w:r>
        <w:t xml:space="preserve">        </w:t>
      </w:r>
      <w:proofErr w:type="spellStart"/>
      <w:r>
        <w:t>val</w:t>
      </w:r>
      <w:proofErr w:type="spellEnd"/>
      <w:r>
        <w:t xml:space="preserve"> seconds = timerClock % 60</w:t>
      </w:r>
    </w:p>
    <w:p w14:paraId="2FBCE3EF" w14:textId="77777777" w:rsidR="00555B01" w:rsidRDefault="00555B01" w:rsidP="00555B01">
      <w:pPr>
        <w:pStyle w:val="PostHeadPara"/>
        <w:ind w:firstLine="360"/>
      </w:pPr>
      <w:r>
        <w:t xml:space="preserve">        </w:t>
      </w:r>
      <w:proofErr w:type="spellStart"/>
      <w:r>
        <w:t>timerClockTextView.text</w:t>
      </w:r>
      <w:proofErr w:type="spellEnd"/>
      <w:r>
        <w:t xml:space="preserve"> = "${</w:t>
      </w:r>
      <w:proofErr w:type="spellStart"/>
      <w:r>
        <w:t>String.format</w:t>
      </w:r>
      <w:proofErr w:type="spellEnd"/>
      <w:r>
        <w:t>("%02d", minutes)</w:t>
      </w:r>
      <w:proofErr w:type="gramStart"/>
      <w:r>
        <w:t>}:$</w:t>
      </w:r>
      <w:proofErr w:type="gramEnd"/>
      <w:r>
        <w:t>{</w:t>
      </w:r>
      <w:proofErr w:type="spellStart"/>
      <w:r>
        <w:t>String.format</w:t>
      </w:r>
      <w:proofErr w:type="spellEnd"/>
      <w:r>
        <w:t>("%02d", seconds)}"</w:t>
      </w:r>
    </w:p>
    <w:p w14:paraId="7C8103EA" w14:textId="77777777" w:rsidR="00555B01" w:rsidRDefault="00555B01" w:rsidP="00555B01">
      <w:pPr>
        <w:pStyle w:val="PostHeadPara"/>
        <w:ind w:firstLine="360"/>
      </w:pPr>
      <w:r>
        <w:t xml:space="preserve">    }</w:t>
      </w:r>
    </w:p>
    <w:p w14:paraId="7C801BC5" w14:textId="77777777" w:rsidR="00555B01" w:rsidRDefault="00555B01" w:rsidP="00F1351C"/>
    <w:p w14:paraId="59B646D5" w14:textId="77777777" w:rsidR="00555B01" w:rsidRDefault="00555B01" w:rsidP="00555B01">
      <w:pPr>
        <w:pStyle w:val="PostHeadPara"/>
        <w:ind w:firstLine="360"/>
      </w:pPr>
      <w:r>
        <w:t xml:space="preserve"> private fun </w:t>
      </w:r>
      <w:proofErr w:type="gramStart"/>
      <w:r>
        <w:t>resetShotClock(</w:t>
      </w:r>
      <w:proofErr w:type="gramEnd"/>
      <w:r>
        <w:t>) {</w:t>
      </w:r>
    </w:p>
    <w:p w14:paraId="40C8335E" w14:textId="77777777" w:rsidR="00555B01" w:rsidRDefault="00555B01" w:rsidP="00555B01">
      <w:pPr>
        <w:pStyle w:val="PostHeadPara"/>
        <w:ind w:firstLine="360"/>
      </w:pPr>
      <w:r>
        <w:t xml:space="preserve">        // Reset the shot clock value to 24 seconds</w:t>
      </w:r>
    </w:p>
    <w:p w14:paraId="5B677CC1" w14:textId="77777777" w:rsidR="00555B01" w:rsidRDefault="00555B01" w:rsidP="00555B01">
      <w:pPr>
        <w:pStyle w:val="PostHeadPara"/>
        <w:ind w:firstLine="360"/>
      </w:pPr>
      <w:r>
        <w:t xml:space="preserve">        shotClock = 24</w:t>
      </w:r>
    </w:p>
    <w:p w14:paraId="2C29EFA0" w14:textId="77777777" w:rsidR="00555B01" w:rsidRDefault="00555B01" w:rsidP="00F1351C"/>
    <w:p w14:paraId="5FDA9C19" w14:textId="77777777" w:rsidR="00555B01" w:rsidRDefault="00555B01" w:rsidP="00555B01">
      <w:pPr>
        <w:pStyle w:val="PostHeadPara"/>
        <w:ind w:firstLine="360"/>
      </w:pPr>
      <w:r>
        <w:t xml:space="preserve">        // Update the shot clock text view</w:t>
      </w:r>
    </w:p>
    <w:p w14:paraId="60A35627" w14:textId="77777777" w:rsidR="00555B01" w:rsidRDefault="00555B01" w:rsidP="00555B01">
      <w:pPr>
        <w:pStyle w:val="PostHeadPara"/>
        <w:ind w:firstLine="360"/>
      </w:pPr>
      <w:r>
        <w:t xml:space="preserve">        </w:t>
      </w:r>
      <w:proofErr w:type="spellStart"/>
      <w:r>
        <w:t>val</w:t>
      </w:r>
      <w:proofErr w:type="spellEnd"/>
      <w:r>
        <w:t xml:space="preserve"> shotClockTextView = findViewById&lt;</w:t>
      </w:r>
      <w:proofErr w:type="spellStart"/>
      <w:r>
        <w:t>TextView</w:t>
      </w:r>
      <w:proofErr w:type="spellEnd"/>
      <w:r>
        <w:t>&gt;(</w:t>
      </w:r>
      <w:proofErr w:type="spellStart"/>
      <w:r>
        <w:t>R.</w:t>
      </w:r>
      <w:proofErr w:type="gramStart"/>
      <w:r>
        <w:t>id.shotClock</w:t>
      </w:r>
      <w:proofErr w:type="spellEnd"/>
      <w:proofErr w:type="gramEnd"/>
      <w:r>
        <w:t>)</w:t>
      </w:r>
    </w:p>
    <w:p w14:paraId="752D05A9" w14:textId="77777777" w:rsidR="00555B01" w:rsidRDefault="00555B01" w:rsidP="00555B01">
      <w:pPr>
        <w:pStyle w:val="PostHeadPara"/>
        <w:ind w:firstLine="360"/>
      </w:pPr>
      <w:r>
        <w:t xml:space="preserve">        </w:t>
      </w:r>
      <w:proofErr w:type="spellStart"/>
      <w:r>
        <w:t>shotClockTextView.text</w:t>
      </w:r>
      <w:proofErr w:type="spellEnd"/>
      <w:r>
        <w:t xml:space="preserve"> = "$shotClock"</w:t>
      </w:r>
    </w:p>
    <w:p w14:paraId="5B3F0906" w14:textId="77777777" w:rsidR="00555B01" w:rsidRDefault="00555B01" w:rsidP="00F1351C"/>
    <w:p w14:paraId="1C4A02EC" w14:textId="77777777" w:rsidR="00555B01" w:rsidRDefault="00555B01" w:rsidP="00555B01">
      <w:pPr>
        <w:pStyle w:val="PostHeadPara"/>
        <w:ind w:firstLine="360"/>
      </w:pPr>
      <w:r>
        <w:t xml:space="preserve">        // If the shot clock was running, cancel the existing countdown timer</w:t>
      </w:r>
    </w:p>
    <w:p w14:paraId="5E5EE61C" w14:textId="77777777" w:rsidR="00555B01" w:rsidRDefault="00555B01" w:rsidP="00555B01">
      <w:pPr>
        <w:pStyle w:val="PostHeadPara"/>
        <w:ind w:firstLine="360"/>
      </w:pPr>
      <w:r>
        <w:t xml:space="preserve">        </w:t>
      </w:r>
      <w:proofErr w:type="spellStart"/>
      <w:proofErr w:type="gramStart"/>
      <w:r>
        <w:t>shotClockTimer?.</w:t>
      </w:r>
      <w:proofErr w:type="gramEnd"/>
      <w:r>
        <w:t>cancel</w:t>
      </w:r>
      <w:proofErr w:type="spellEnd"/>
      <w:r>
        <w:t>()</w:t>
      </w:r>
    </w:p>
    <w:p w14:paraId="79AE99DC" w14:textId="77777777" w:rsidR="00555B01" w:rsidRDefault="00555B01" w:rsidP="00555B01">
      <w:pPr>
        <w:pStyle w:val="PostHeadPara"/>
        <w:ind w:firstLine="360"/>
      </w:pPr>
      <w:r>
        <w:t xml:space="preserve">        shotClockIsRunning = false</w:t>
      </w:r>
    </w:p>
    <w:p w14:paraId="3A517705" w14:textId="77777777" w:rsidR="00555B01" w:rsidRDefault="00555B01" w:rsidP="00F1351C"/>
    <w:p w14:paraId="624FDC72" w14:textId="77777777" w:rsidR="00555B01" w:rsidRDefault="00555B01" w:rsidP="00555B01">
      <w:pPr>
        <w:pStyle w:val="PostHeadPara"/>
        <w:ind w:firstLine="360"/>
      </w:pPr>
      <w:r>
        <w:t xml:space="preserve">        // Start the shot clock countdown</w:t>
      </w:r>
    </w:p>
    <w:p w14:paraId="2CC8F541" w14:textId="77777777" w:rsidR="00555B01" w:rsidRDefault="00555B01" w:rsidP="00555B01">
      <w:pPr>
        <w:pStyle w:val="PostHeadPara"/>
        <w:ind w:firstLine="360"/>
      </w:pPr>
      <w:r>
        <w:t xml:space="preserve">        </w:t>
      </w:r>
      <w:proofErr w:type="gramStart"/>
      <w:r>
        <w:t>startShotClock(</w:t>
      </w:r>
      <w:proofErr w:type="gramEnd"/>
      <w:r>
        <w:t>shotClock, shotClockTextView)</w:t>
      </w:r>
    </w:p>
    <w:p w14:paraId="34759169" w14:textId="77777777" w:rsidR="00555B01" w:rsidRDefault="00555B01" w:rsidP="00555B01">
      <w:pPr>
        <w:pStyle w:val="PostHeadPara"/>
        <w:ind w:firstLine="360"/>
      </w:pPr>
      <w:r>
        <w:lastRenderedPageBreak/>
        <w:t xml:space="preserve">        shotClockIsRunning = true</w:t>
      </w:r>
    </w:p>
    <w:p w14:paraId="1D5837F9" w14:textId="77777777" w:rsidR="00555B01" w:rsidRDefault="00555B01" w:rsidP="00F1351C"/>
    <w:p w14:paraId="5C68023A" w14:textId="77777777" w:rsidR="00555B01" w:rsidRDefault="00555B01" w:rsidP="00555B01">
      <w:pPr>
        <w:pStyle w:val="PostHeadPara"/>
        <w:ind w:firstLine="360"/>
      </w:pPr>
      <w:r>
        <w:t xml:space="preserve">        // If the timer clock is not running, start it</w:t>
      </w:r>
    </w:p>
    <w:p w14:paraId="1D2A62CF" w14:textId="77777777" w:rsidR="00555B01" w:rsidRDefault="00555B01" w:rsidP="00555B01">
      <w:pPr>
        <w:pStyle w:val="PostHeadPara"/>
        <w:ind w:firstLine="360"/>
      </w:pPr>
      <w:r>
        <w:t xml:space="preserve">        if </w:t>
      </w:r>
      <w:proofErr w:type="gramStart"/>
      <w:r>
        <w:t>(!timerClockIsRunning</w:t>
      </w:r>
      <w:proofErr w:type="gramEnd"/>
      <w:r>
        <w:t>) {</w:t>
      </w:r>
    </w:p>
    <w:p w14:paraId="7E1D5CB6" w14:textId="77777777" w:rsidR="00555B01" w:rsidRDefault="00555B01" w:rsidP="00555B01">
      <w:pPr>
        <w:pStyle w:val="PostHeadPara"/>
        <w:ind w:firstLine="360"/>
      </w:pPr>
      <w:r>
        <w:t xml:space="preserve">            </w:t>
      </w:r>
      <w:proofErr w:type="spellStart"/>
      <w:r>
        <w:t>val</w:t>
      </w:r>
      <w:proofErr w:type="spellEnd"/>
      <w:r>
        <w:t xml:space="preserve"> timerClockTextView = findViewById&lt;</w:t>
      </w:r>
      <w:proofErr w:type="spellStart"/>
      <w:r>
        <w:t>TextView</w:t>
      </w:r>
      <w:proofErr w:type="spellEnd"/>
      <w:r>
        <w:t>&gt;(</w:t>
      </w:r>
      <w:proofErr w:type="spellStart"/>
      <w:r>
        <w:t>R.</w:t>
      </w:r>
      <w:proofErr w:type="gramStart"/>
      <w:r>
        <w:t>id.timerClock</w:t>
      </w:r>
      <w:proofErr w:type="spellEnd"/>
      <w:proofErr w:type="gramEnd"/>
      <w:r>
        <w:t>)</w:t>
      </w:r>
    </w:p>
    <w:p w14:paraId="477AB731" w14:textId="77777777" w:rsidR="00555B01" w:rsidRDefault="00555B01" w:rsidP="00555B01">
      <w:pPr>
        <w:pStyle w:val="PostHeadPara"/>
        <w:ind w:firstLine="360"/>
      </w:pPr>
      <w:r>
        <w:t xml:space="preserve">            </w:t>
      </w:r>
      <w:proofErr w:type="gramStart"/>
      <w:r>
        <w:t>startTimerClock(</w:t>
      </w:r>
      <w:proofErr w:type="gramEnd"/>
      <w:r>
        <w:t>timerClock, timerClockTextView)</w:t>
      </w:r>
    </w:p>
    <w:p w14:paraId="49D29D0E" w14:textId="77777777" w:rsidR="00555B01" w:rsidRDefault="00555B01" w:rsidP="00555B01">
      <w:pPr>
        <w:pStyle w:val="PostHeadPara"/>
        <w:ind w:firstLine="360"/>
      </w:pPr>
      <w:r>
        <w:t xml:space="preserve">            timerClockIsRunning = true</w:t>
      </w:r>
    </w:p>
    <w:p w14:paraId="2FDFFC27" w14:textId="77777777" w:rsidR="00555B01" w:rsidRDefault="00555B01" w:rsidP="00555B01">
      <w:pPr>
        <w:pStyle w:val="PostHeadPara"/>
        <w:ind w:firstLine="360"/>
      </w:pPr>
      <w:r>
        <w:t xml:space="preserve">        }</w:t>
      </w:r>
    </w:p>
    <w:p w14:paraId="454613FD" w14:textId="6752C4C4" w:rsidR="00555B01" w:rsidRDefault="00555B01" w:rsidP="0064780D">
      <w:pPr>
        <w:pStyle w:val="PostHeadPara"/>
        <w:ind w:firstLine="360"/>
      </w:pPr>
      <w:r>
        <w:t xml:space="preserve">    }</w:t>
      </w:r>
    </w:p>
    <w:p w14:paraId="6D53895D" w14:textId="77777777" w:rsidR="0064780D" w:rsidRDefault="0064780D" w:rsidP="00F1351C"/>
    <w:p w14:paraId="2C79A9DA" w14:textId="77777777" w:rsidR="00555B01" w:rsidRDefault="00555B01" w:rsidP="00555B01">
      <w:pPr>
        <w:pStyle w:val="PostHeadPara"/>
        <w:ind w:firstLine="360"/>
      </w:pPr>
      <w:r>
        <w:t xml:space="preserve">    private fun </w:t>
      </w:r>
      <w:proofErr w:type="gramStart"/>
      <w:r>
        <w:t>startTimerClock(</w:t>
      </w:r>
      <w:proofErr w:type="spellStart"/>
      <w:proofErr w:type="gramEnd"/>
      <w:r>
        <w:t>timerClockValue</w:t>
      </w:r>
      <w:proofErr w:type="spellEnd"/>
      <w:r>
        <w:t xml:space="preserve">: Int, timerClockTextView: </w:t>
      </w:r>
      <w:proofErr w:type="spellStart"/>
      <w:r>
        <w:t>TextView</w:t>
      </w:r>
      <w:proofErr w:type="spellEnd"/>
      <w:r>
        <w:t>) {</w:t>
      </w:r>
    </w:p>
    <w:p w14:paraId="5275DAF9" w14:textId="77777777" w:rsidR="00555B01" w:rsidRDefault="00555B01" w:rsidP="00555B01">
      <w:pPr>
        <w:pStyle w:val="PostHeadPara"/>
        <w:ind w:firstLine="360"/>
      </w:pPr>
      <w:r>
        <w:t xml:space="preserve">        timerClockTimer = </w:t>
      </w:r>
      <w:proofErr w:type="gramStart"/>
      <w:r>
        <w:t>object :</w:t>
      </w:r>
      <w:proofErr w:type="gramEnd"/>
      <w:r>
        <w:t xml:space="preserve"> CountDownTimer((</w:t>
      </w:r>
      <w:proofErr w:type="spellStart"/>
      <w:r>
        <w:t>timerClockValue</w:t>
      </w:r>
      <w:proofErr w:type="spellEnd"/>
      <w:r>
        <w:t xml:space="preserve"> * 1000).</w:t>
      </w:r>
      <w:proofErr w:type="spellStart"/>
      <w:r>
        <w:t>toLong</w:t>
      </w:r>
      <w:proofErr w:type="spellEnd"/>
      <w:r>
        <w:t>(), 1000) {</w:t>
      </w:r>
    </w:p>
    <w:p w14:paraId="0E5E66F0" w14:textId="77777777" w:rsidR="00555B01" w:rsidRDefault="00555B01" w:rsidP="00555B01">
      <w:pPr>
        <w:pStyle w:val="PostHeadPara"/>
        <w:ind w:firstLine="360"/>
      </w:pPr>
      <w:r>
        <w:t xml:space="preserve">            override fun </w:t>
      </w:r>
      <w:proofErr w:type="gramStart"/>
      <w:r>
        <w:t>onTick(</w:t>
      </w:r>
      <w:proofErr w:type="spellStart"/>
      <w:proofErr w:type="gramEnd"/>
      <w:r>
        <w:t>millisUntilFinished</w:t>
      </w:r>
      <w:proofErr w:type="spellEnd"/>
      <w:r>
        <w:t>: Long) {</w:t>
      </w:r>
    </w:p>
    <w:p w14:paraId="569FCEEA" w14:textId="77777777" w:rsidR="00555B01" w:rsidRDefault="00555B01" w:rsidP="00555B01">
      <w:pPr>
        <w:pStyle w:val="PostHeadPara"/>
        <w:ind w:firstLine="360"/>
      </w:pPr>
      <w:r>
        <w:t xml:space="preserve">                timerClock = (</w:t>
      </w:r>
      <w:proofErr w:type="spellStart"/>
      <w:r>
        <w:t>millisUntilFinished</w:t>
      </w:r>
      <w:proofErr w:type="spellEnd"/>
      <w:r>
        <w:t xml:space="preserve"> / 1000</w:t>
      </w:r>
      <w:proofErr w:type="gramStart"/>
      <w:r>
        <w:t>).</w:t>
      </w:r>
      <w:proofErr w:type="spellStart"/>
      <w:r>
        <w:t>toInt</w:t>
      </w:r>
      <w:proofErr w:type="spellEnd"/>
      <w:proofErr w:type="gramEnd"/>
      <w:r>
        <w:t>()</w:t>
      </w:r>
    </w:p>
    <w:p w14:paraId="4BD1DD05" w14:textId="77777777" w:rsidR="00555B01" w:rsidRDefault="00555B01" w:rsidP="00555B01">
      <w:pPr>
        <w:pStyle w:val="PostHeadPara"/>
        <w:ind w:firstLine="360"/>
      </w:pPr>
      <w:r>
        <w:t xml:space="preserve">                </w:t>
      </w:r>
      <w:proofErr w:type="spellStart"/>
      <w:r>
        <w:t>val</w:t>
      </w:r>
      <w:proofErr w:type="spellEnd"/>
      <w:r>
        <w:t xml:space="preserve"> minutes = timerClock / 60</w:t>
      </w:r>
    </w:p>
    <w:p w14:paraId="4D18E5E0" w14:textId="77777777" w:rsidR="00555B01" w:rsidRDefault="00555B01" w:rsidP="00555B01">
      <w:pPr>
        <w:pStyle w:val="PostHeadPara"/>
        <w:ind w:firstLine="360"/>
      </w:pPr>
      <w:r>
        <w:t xml:space="preserve">                </w:t>
      </w:r>
      <w:proofErr w:type="spellStart"/>
      <w:r>
        <w:t>val</w:t>
      </w:r>
      <w:proofErr w:type="spellEnd"/>
      <w:r>
        <w:t xml:space="preserve"> seconds = timerClock % 60</w:t>
      </w:r>
    </w:p>
    <w:p w14:paraId="4F37B324" w14:textId="77777777" w:rsidR="00555B01" w:rsidRDefault="00555B01" w:rsidP="00555B01">
      <w:pPr>
        <w:pStyle w:val="PostHeadPara"/>
        <w:ind w:firstLine="360"/>
      </w:pPr>
      <w:r>
        <w:t xml:space="preserve">                </w:t>
      </w:r>
      <w:proofErr w:type="spellStart"/>
      <w:r>
        <w:t>timerClockTextView.text</w:t>
      </w:r>
      <w:proofErr w:type="spellEnd"/>
      <w:r>
        <w:t xml:space="preserve"> = "${</w:t>
      </w:r>
      <w:proofErr w:type="spellStart"/>
      <w:r>
        <w:t>String.format</w:t>
      </w:r>
      <w:proofErr w:type="spellEnd"/>
      <w:r>
        <w:t>("%02d", minutes)</w:t>
      </w:r>
      <w:proofErr w:type="gramStart"/>
      <w:r>
        <w:t>}:$</w:t>
      </w:r>
      <w:proofErr w:type="gramEnd"/>
      <w:r>
        <w:t>{</w:t>
      </w:r>
      <w:proofErr w:type="spellStart"/>
      <w:r>
        <w:t>String.format</w:t>
      </w:r>
      <w:proofErr w:type="spellEnd"/>
      <w:r>
        <w:t>("%02d", seconds)}"</w:t>
      </w:r>
    </w:p>
    <w:p w14:paraId="26E05415" w14:textId="77777777" w:rsidR="00555B01" w:rsidRDefault="00555B01" w:rsidP="00555B01">
      <w:pPr>
        <w:pStyle w:val="PostHeadPara"/>
        <w:ind w:firstLine="360"/>
      </w:pPr>
      <w:r>
        <w:t xml:space="preserve">                if (timerClock == 0) {</w:t>
      </w:r>
    </w:p>
    <w:p w14:paraId="0706619B" w14:textId="77777777" w:rsidR="00555B01" w:rsidRDefault="00555B01" w:rsidP="00555B01">
      <w:pPr>
        <w:pStyle w:val="PostHeadPara"/>
        <w:ind w:firstLine="360"/>
      </w:pPr>
      <w:r>
        <w:t xml:space="preserve">                    // Shot clock reached 0, pause the timer</w:t>
      </w:r>
    </w:p>
    <w:p w14:paraId="1ADB1EB9" w14:textId="77777777" w:rsidR="00555B01" w:rsidRDefault="00555B01" w:rsidP="00555B01">
      <w:pPr>
        <w:pStyle w:val="PostHeadPara"/>
        <w:ind w:firstLine="360"/>
      </w:pPr>
      <w:r>
        <w:t xml:space="preserve">                    </w:t>
      </w:r>
      <w:proofErr w:type="spellStart"/>
      <w:proofErr w:type="gramStart"/>
      <w:r>
        <w:t>shotClockTimer?.</w:t>
      </w:r>
      <w:proofErr w:type="gramEnd"/>
      <w:r>
        <w:t>cancel</w:t>
      </w:r>
      <w:proofErr w:type="spellEnd"/>
      <w:r>
        <w:t>()</w:t>
      </w:r>
    </w:p>
    <w:p w14:paraId="63366783" w14:textId="77777777" w:rsidR="00555B01" w:rsidRDefault="00555B01" w:rsidP="00555B01">
      <w:pPr>
        <w:pStyle w:val="PostHeadPara"/>
        <w:ind w:firstLine="360"/>
      </w:pPr>
      <w:r>
        <w:t xml:space="preserve">                    shotClockIsRunning = false</w:t>
      </w:r>
    </w:p>
    <w:p w14:paraId="392DF14B" w14:textId="77777777" w:rsidR="00555B01" w:rsidRDefault="00555B01" w:rsidP="00555B01">
      <w:pPr>
        <w:pStyle w:val="PostHeadPara"/>
        <w:ind w:firstLine="360"/>
      </w:pPr>
      <w:r>
        <w:t xml:space="preserve">                }</w:t>
      </w:r>
    </w:p>
    <w:p w14:paraId="328EA8E2" w14:textId="77777777" w:rsidR="00555B01" w:rsidRDefault="00555B01" w:rsidP="00555B01">
      <w:pPr>
        <w:pStyle w:val="PostHeadPara"/>
        <w:ind w:firstLine="360"/>
      </w:pPr>
      <w:r>
        <w:t xml:space="preserve">            }</w:t>
      </w:r>
    </w:p>
    <w:p w14:paraId="5C5DAD01" w14:textId="77777777" w:rsidR="00555B01" w:rsidRDefault="00555B01" w:rsidP="007177D0"/>
    <w:p w14:paraId="10C2F647" w14:textId="77777777" w:rsidR="00555B01" w:rsidRDefault="00555B01" w:rsidP="00555B01">
      <w:pPr>
        <w:pStyle w:val="PostHeadPara"/>
        <w:ind w:firstLine="360"/>
      </w:pPr>
      <w:r>
        <w:t xml:space="preserve">            override fun </w:t>
      </w:r>
      <w:proofErr w:type="gramStart"/>
      <w:r>
        <w:t>onFinish(</w:t>
      </w:r>
      <w:proofErr w:type="gramEnd"/>
      <w:r>
        <w:t>) {</w:t>
      </w:r>
    </w:p>
    <w:p w14:paraId="226EBF63" w14:textId="77777777" w:rsidR="00555B01" w:rsidRDefault="00555B01" w:rsidP="00555B01">
      <w:pPr>
        <w:pStyle w:val="PostHeadPara"/>
        <w:ind w:firstLine="360"/>
      </w:pPr>
      <w:r>
        <w:t xml:space="preserve">                shotClock = 0</w:t>
      </w:r>
    </w:p>
    <w:p w14:paraId="0DB0F848" w14:textId="77777777" w:rsidR="00555B01" w:rsidRDefault="00555B01" w:rsidP="00555B01">
      <w:pPr>
        <w:pStyle w:val="PostHeadPara"/>
        <w:ind w:firstLine="360"/>
      </w:pPr>
      <w:r>
        <w:t xml:space="preserve">                </w:t>
      </w:r>
      <w:proofErr w:type="spellStart"/>
      <w:r>
        <w:t>timerClockTextView.text</w:t>
      </w:r>
      <w:proofErr w:type="spellEnd"/>
      <w:r>
        <w:t xml:space="preserve"> = "00:00"</w:t>
      </w:r>
    </w:p>
    <w:p w14:paraId="5931A84A" w14:textId="77777777" w:rsidR="00555B01" w:rsidRDefault="00555B01" w:rsidP="00555B01">
      <w:pPr>
        <w:pStyle w:val="PostHeadPara"/>
        <w:ind w:firstLine="360"/>
      </w:pPr>
      <w:r>
        <w:t xml:space="preserve">            }</w:t>
      </w:r>
    </w:p>
    <w:p w14:paraId="6111F952" w14:textId="77777777" w:rsidR="00555B01" w:rsidRDefault="00555B01" w:rsidP="00555B01">
      <w:pPr>
        <w:pStyle w:val="PostHeadPara"/>
        <w:ind w:firstLine="360"/>
      </w:pPr>
      <w:r>
        <w:t xml:space="preserve">        }</w:t>
      </w:r>
    </w:p>
    <w:p w14:paraId="0996A1D9" w14:textId="77777777" w:rsidR="00555B01" w:rsidRDefault="00555B01" w:rsidP="00555B01">
      <w:pPr>
        <w:pStyle w:val="PostHeadPara"/>
        <w:ind w:firstLine="360"/>
      </w:pPr>
      <w:r>
        <w:t xml:space="preserve">        </w:t>
      </w:r>
      <w:proofErr w:type="spellStart"/>
      <w:proofErr w:type="gramStart"/>
      <w:r>
        <w:t>timerClockTimer?.</w:t>
      </w:r>
      <w:proofErr w:type="gramEnd"/>
      <w:r>
        <w:t>start</w:t>
      </w:r>
      <w:proofErr w:type="spellEnd"/>
      <w:r>
        <w:t>()</w:t>
      </w:r>
    </w:p>
    <w:p w14:paraId="72CBBA40" w14:textId="77777777" w:rsidR="00555B01" w:rsidRDefault="00555B01" w:rsidP="00555B01">
      <w:pPr>
        <w:pStyle w:val="PostHeadPara"/>
        <w:ind w:firstLine="360"/>
      </w:pPr>
      <w:r>
        <w:t xml:space="preserve">    }</w:t>
      </w:r>
    </w:p>
    <w:p w14:paraId="511965EA" w14:textId="0CB520D7" w:rsidR="00555B01" w:rsidRDefault="00555B01" w:rsidP="00555B01">
      <w:pPr>
        <w:pStyle w:val="PostHeadPara"/>
        <w:ind w:firstLine="360"/>
        <w:jc w:val="both"/>
      </w:pPr>
      <w:r>
        <w:t>}</w:t>
      </w:r>
    </w:p>
    <w:p w14:paraId="6BF7B37B" w14:textId="77777777" w:rsidR="00555B01" w:rsidRDefault="00555B01" w:rsidP="007177D0"/>
    <w:p w14:paraId="702ADDD3" w14:textId="37528457" w:rsidR="006750EB" w:rsidRDefault="006750EB" w:rsidP="006750EB">
      <w:pPr>
        <w:pStyle w:val="PostHeadPara"/>
        <w:ind w:firstLine="360"/>
      </w:pPr>
      <w:r>
        <w:t>Overall, the time complexity of the individual operations in the code is generally O (1), except for the countdown timers, where the complexity is O(duration). The overall time complexity of the app depends on the duration set for the countdown timers.</w:t>
      </w:r>
    </w:p>
    <w:p w14:paraId="378CD0ED" w14:textId="77777777" w:rsidR="006750EB" w:rsidRDefault="006750EB" w:rsidP="007177D0"/>
    <w:p w14:paraId="3037F5E1" w14:textId="77777777" w:rsidR="006750EB" w:rsidRDefault="006750EB" w:rsidP="006750EB">
      <w:pPr>
        <w:pStyle w:val="PostHeadPara"/>
        <w:ind w:firstLine="360"/>
      </w:pPr>
      <w:r>
        <w:t>In summary:</w:t>
      </w:r>
    </w:p>
    <w:p w14:paraId="6DE09426" w14:textId="77777777" w:rsidR="006750EB" w:rsidRDefault="006750EB" w:rsidP="007177D0"/>
    <w:p w14:paraId="5BA066B8" w14:textId="77777777" w:rsidR="006750EB" w:rsidRDefault="006750EB" w:rsidP="007177D0"/>
    <w:p w14:paraId="339196DB" w14:textId="77777777" w:rsidR="006750EB" w:rsidRDefault="006750EB" w:rsidP="007177D0"/>
    <w:p w14:paraId="73552C9E" w14:textId="3E094831" w:rsidR="006750EB" w:rsidRDefault="006750EB" w:rsidP="006750EB">
      <w:pPr>
        <w:pStyle w:val="PostHeadPara"/>
        <w:ind w:firstLine="360"/>
      </w:pPr>
      <w:r>
        <w:t>Most operations are constant time (O (1)).</w:t>
      </w:r>
    </w:p>
    <w:p w14:paraId="259D9A2B" w14:textId="77777777" w:rsidR="006750EB" w:rsidRDefault="006750EB" w:rsidP="007177D0"/>
    <w:p w14:paraId="2A302556" w14:textId="77777777" w:rsidR="006750EB" w:rsidRDefault="006750EB" w:rsidP="006750EB">
      <w:pPr>
        <w:pStyle w:val="PostHeadPara"/>
        <w:ind w:firstLine="360"/>
      </w:pPr>
      <w:r>
        <w:t>The countdown timers have a time complexity of O(duration).</w:t>
      </w:r>
    </w:p>
    <w:p w14:paraId="1415132F" w14:textId="77777777" w:rsidR="006750EB" w:rsidRDefault="006750EB" w:rsidP="007177D0"/>
    <w:p w14:paraId="2B186A98" w14:textId="052353CD" w:rsidR="006750EB" w:rsidRDefault="006750EB" w:rsidP="006750EB">
      <w:pPr>
        <w:pStyle w:val="PostHeadPara"/>
        <w:ind w:firstLine="360"/>
      </w:pPr>
      <w:r>
        <w:t>If the duration of the countdown timers is fixed and does not depend on the input size, you can consider the overall time complexity of the app to be O (1). However, keep in mind that in real-world scenarios, the duration of timers could be considered an input, and the complexity would be O(duration).</w:t>
      </w:r>
    </w:p>
    <w:p w14:paraId="75B89BB4" w14:textId="3782D233" w:rsidR="00A84F16" w:rsidRPr="00976834" w:rsidRDefault="00A84F16" w:rsidP="007177D0">
      <w:r>
        <w:t>.</w:t>
      </w:r>
    </w:p>
    <w:p w14:paraId="297B5B6C" w14:textId="2D7CD770" w:rsidR="00FB0C9B" w:rsidRDefault="004E76F3" w:rsidP="004E76F3">
      <w:pPr>
        <w:pStyle w:val="Head2"/>
        <w:numPr>
          <w:ilvl w:val="0"/>
          <w:numId w:val="0"/>
        </w:numPr>
      </w:pPr>
      <w:r>
        <w:t>3 RESULT AND DISCUSION</w:t>
      </w:r>
    </w:p>
    <w:p w14:paraId="2B909420" w14:textId="38634CEE" w:rsidR="00FB0C9B" w:rsidRDefault="00FB0C9B" w:rsidP="007177D0"/>
    <w:p w14:paraId="77724046" w14:textId="19B5CBCD" w:rsidR="007509D6" w:rsidRDefault="004E76F3" w:rsidP="007177D0">
      <w:pPr>
        <w:pStyle w:val="PostHeadPara"/>
      </w:pPr>
      <w:r w:rsidRPr="004E76F3">
        <w:lastRenderedPageBreak/>
        <w:t>The provided methodology offers a clear and simple guide for developing a scoreboard app, and the accompanying Kotlin code demonstrates its implementation with a focus on clarity and efficiency. The time complexity analysis highlights the code's effectiveness, especially if the duration of countdown timers remains constant, making it a suitable starting point for scoreboard app development. Further customization and consideration of additional features are recommended for a more comprehensive solution.</w:t>
      </w:r>
    </w:p>
    <w:p w14:paraId="6E582E18" w14:textId="47ED3884" w:rsidR="004E76F3" w:rsidRDefault="004E76F3" w:rsidP="007177D0"/>
    <w:p w14:paraId="45F59E2F" w14:textId="548B076C" w:rsidR="007509D6" w:rsidRDefault="004E76F3" w:rsidP="004E76F3">
      <w:pPr>
        <w:pStyle w:val="Head2"/>
        <w:numPr>
          <w:ilvl w:val="0"/>
          <w:numId w:val="0"/>
        </w:numPr>
      </w:pPr>
      <w:r w:rsidRPr="004E76F3">
        <w:t>R</w:t>
      </w:r>
      <w:r w:rsidR="00BE6BC8">
        <w:t xml:space="preserve">EFERENCES </w:t>
      </w:r>
    </w:p>
    <w:p w14:paraId="00069919" w14:textId="182BF235" w:rsidR="004E76F3" w:rsidRDefault="004E76F3" w:rsidP="007177D0"/>
    <w:p w14:paraId="68F78F7A" w14:textId="0D37EF45" w:rsidR="004E76F3" w:rsidRDefault="004E76F3" w:rsidP="004E76F3">
      <w:pPr>
        <w:pStyle w:val="Para"/>
      </w:pPr>
      <w:r w:rsidRPr="004E76F3">
        <w:t>The provided code is an Android application written in Kotlin, creating a scoreboard functionality with shot clock and timer features. The app's main activity includes UI elements such as buttons and text views, with associated functionalities to control and display the shot clock and timer. The code utilizes a `CountDownTimer` for countdown operations, allowing users to start, pause, reset, and adjust the shot clock and timer values interactively.</w:t>
      </w:r>
    </w:p>
    <w:p w14:paraId="35E2E94F" w14:textId="5D1D3ADD" w:rsidR="004E76F3" w:rsidRDefault="004E76F3" w:rsidP="007177D0"/>
    <w:p w14:paraId="45680ED8" w14:textId="25195677" w:rsidR="004E76F3" w:rsidRDefault="00BE6BC8" w:rsidP="00BE6BC8">
      <w:pPr>
        <w:pStyle w:val="Head2"/>
        <w:numPr>
          <w:ilvl w:val="0"/>
          <w:numId w:val="0"/>
        </w:numPr>
        <w:ind w:left="360" w:hanging="360"/>
      </w:pPr>
      <w:r>
        <w:t xml:space="preserve">APPENDICES </w:t>
      </w:r>
    </w:p>
    <w:p w14:paraId="5816C6C8" w14:textId="64A5F293" w:rsidR="00BE6BC8" w:rsidRPr="00BE6BC8" w:rsidRDefault="00BE6BC8" w:rsidP="00BE6BC8">
      <w:pPr>
        <w:pStyle w:val="Para"/>
      </w:pPr>
      <w:r w:rsidRPr="00BE6BC8">
        <w:t>The appendices include the implementation details of the scoreboard app in Kotlin. It covers the initialization of UI elements, event handling for buttons, and the logic behind shot clock and timer functionalities. Additionally, it provides functions for updating the timer display, resetting the shot clock, and managing countdown timers. The appendices offer a comprehensive overview of the code structure and its functionality.</w:t>
      </w:r>
    </w:p>
    <w:p w14:paraId="2BAA06ED" w14:textId="34D87AA1" w:rsidR="00BE6BC8" w:rsidRDefault="00BE6BC8" w:rsidP="007177D0"/>
    <w:p w14:paraId="6FE545BB" w14:textId="77777777" w:rsidR="00BE6BC8" w:rsidRPr="00BE6BC8" w:rsidRDefault="00BE6BC8" w:rsidP="007177D0"/>
    <w:p w14:paraId="3AA26BBF" w14:textId="74A8A694" w:rsidR="00BE6BC8" w:rsidRDefault="00BE6BC8" w:rsidP="007177D0"/>
    <w:p w14:paraId="050B6EA2" w14:textId="07CCF443" w:rsidR="00F1351C" w:rsidRDefault="00F1351C" w:rsidP="007177D0"/>
    <w:p w14:paraId="5CC355C0" w14:textId="07AACEEC" w:rsidR="00F1351C" w:rsidRDefault="00F1351C" w:rsidP="007177D0"/>
    <w:p w14:paraId="3ED0EB8E" w14:textId="2F4E98CE" w:rsidR="00F1351C" w:rsidRDefault="00F1351C" w:rsidP="007177D0"/>
    <w:p w14:paraId="7548EDD3" w14:textId="3D56FCE8" w:rsidR="00F1351C" w:rsidRDefault="00F1351C" w:rsidP="007177D0"/>
    <w:p w14:paraId="4D313715" w14:textId="50F500ED" w:rsidR="00F1351C" w:rsidRDefault="00F1351C" w:rsidP="007177D0"/>
    <w:p w14:paraId="62315791" w14:textId="1E01B415" w:rsidR="00F1351C" w:rsidRDefault="00F1351C" w:rsidP="00F1351C">
      <w:pPr>
        <w:pStyle w:val="Normal1"/>
      </w:pPr>
    </w:p>
    <w:p w14:paraId="42664845" w14:textId="46608B04" w:rsidR="007177D0" w:rsidRDefault="007177D0" w:rsidP="007177D0">
      <w:pPr>
        <w:pStyle w:val="Normal1"/>
      </w:pPr>
    </w:p>
    <w:p w14:paraId="00C1F080" w14:textId="20AC5639" w:rsidR="007177D0" w:rsidRDefault="007177D0" w:rsidP="007177D0">
      <w:pPr>
        <w:pStyle w:val="Normal1"/>
      </w:pPr>
    </w:p>
    <w:p w14:paraId="0E7490F1" w14:textId="15E0F890" w:rsidR="007177D0" w:rsidRDefault="007177D0" w:rsidP="007177D0">
      <w:pPr>
        <w:pStyle w:val="Normal1"/>
      </w:pPr>
    </w:p>
    <w:p w14:paraId="72AC6EEC" w14:textId="22C2B927" w:rsidR="007177D0" w:rsidRDefault="007177D0" w:rsidP="007177D0">
      <w:pPr>
        <w:pStyle w:val="Normal1"/>
      </w:pPr>
    </w:p>
    <w:p w14:paraId="2345C61E" w14:textId="583219CE" w:rsidR="007177D0" w:rsidRDefault="007177D0" w:rsidP="007177D0">
      <w:pPr>
        <w:pStyle w:val="Normal1"/>
      </w:pPr>
    </w:p>
    <w:p w14:paraId="1514EB80" w14:textId="428018AE" w:rsidR="007177D0" w:rsidRDefault="007177D0" w:rsidP="007177D0">
      <w:pPr>
        <w:pStyle w:val="Normal1"/>
      </w:pPr>
    </w:p>
    <w:p w14:paraId="473FA8CC" w14:textId="738A73F4" w:rsidR="007177D0" w:rsidRDefault="007177D0" w:rsidP="007177D0">
      <w:pPr>
        <w:pStyle w:val="Normal1"/>
      </w:pPr>
    </w:p>
    <w:p w14:paraId="218F5453" w14:textId="669FF949" w:rsidR="007177D0" w:rsidRDefault="007177D0" w:rsidP="007177D0">
      <w:pPr>
        <w:pStyle w:val="Normal1"/>
      </w:pPr>
    </w:p>
    <w:p w14:paraId="222B63B3" w14:textId="0A88228F" w:rsidR="007177D0" w:rsidRDefault="007177D0" w:rsidP="007177D0">
      <w:pPr>
        <w:pStyle w:val="Normal1"/>
      </w:pPr>
    </w:p>
    <w:p w14:paraId="23A272CF" w14:textId="5455C569" w:rsidR="007177D0" w:rsidRDefault="007177D0" w:rsidP="007177D0">
      <w:pPr>
        <w:pStyle w:val="Normal1"/>
      </w:pPr>
    </w:p>
    <w:p w14:paraId="79832E53" w14:textId="5FE71EFF" w:rsidR="007177D0" w:rsidRDefault="007177D0" w:rsidP="007177D0">
      <w:pPr>
        <w:pStyle w:val="Normal1"/>
      </w:pPr>
    </w:p>
    <w:p w14:paraId="409D090F" w14:textId="4A490E45" w:rsidR="007177D0" w:rsidRDefault="007177D0" w:rsidP="007177D0">
      <w:pPr>
        <w:pStyle w:val="Normal1"/>
      </w:pPr>
    </w:p>
    <w:p w14:paraId="6FB541CF" w14:textId="7B0653D8" w:rsidR="007177D0" w:rsidRDefault="007177D0" w:rsidP="007177D0">
      <w:pPr>
        <w:pStyle w:val="Normal1"/>
      </w:pPr>
    </w:p>
    <w:p w14:paraId="3CCB8718" w14:textId="5E8FFF98" w:rsidR="007177D0" w:rsidRDefault="007177D0" w:rsidP="007177D0">
      <w:pPr>
        <w:pStyle w:val="Normal1"/>
      </w:pPr>
    </w:p>
    <w:p w14:paraId="554D4089" w14:textId="6DB977D2" w:rsidR="007177D0" w:rsidRDefault="007177D0" w:rsidP="007177D0">
      <w:pPr>
        <w:pStyle w:val="Normal1"/>
      </w:pPr>
    </w:p>
    <w:p w14:paraId="7F36A973" w14:textId="1BAA7BBB" w:rsidR="007177D0" w:rsidRDefault="007177D0" w:rsidP="007177D0">
      <w:pPr>
        <w:pStyle w:val="Normal1"/>
      </w:pPr>
    </w:p>
    <w:p w14:paraId="76596915" w14:textId="28B67ED0" w:rsidR="007177D0" w:rsidRDefault="007177D0" w:rsidP="007177D0">
      <w:pPr>
        <w:pStyle w:val="Normal1"/>
      </w:pPr>
    </w:p>
    <w:p w14:paraId="7C2BC627" w14:textId="0CF7BE6C" w:rsidR="007177D0" w:rsidRDefault="007177D0" w:rsidP="007177D0">
      <w:pPr>
        <w:pStyle w:val="Normal1"/>
      </w:pPr>
      <w:bookmarkStart w:id="3" w:name="ACMTemplateApplied"/>
      <w:bookmarkEnd w:id="3"/>
    </w:p>
    <w:p w14:paraId="1750EAF6" w14:textId="45A24379" w:rsidR="007177D0" w:rsidRDefault="007177D0" w:rsidP="007177D0">
      <w:pPr>
        <w:pStyle w:val="Normal1"/>
      </w:pPr>
    </w:p>
    <w:p w14:paraId="7D03550A" w14:textId="374BF161" w:rsidR="007177D0" w:rsidRDefault="007177D0" w:rsidP="007177D0">
      <w:pPr>
        <w:pStyle w:val="Normal1"/>
      </w:pPr>
    </w:p>
    <w:p w14:paraId="7777DF11" w14:textId="63CEBA3C" w:rsidR="00515F8E" w:rsidRDefault="00515F8E" w:rsidP="00515F8E">
      <w:pPr>
        <w:pStyle w:val="Normal1"/>
      </w:pPr>
    </w:p>
    <w:p w14:paraId="0CCB7D0C" w14:textId="1DA0D376" w:rsidR="00515F8E" w:rsidRDefault="00515F8E" w:rsidP="00515F8E">
      <w:pPr>
        <w:pStyle w:val="Normal1"/>
      </w:pPr>
    </w:p>
    <w:p w14:paraId="3DDD2883" w14:textId="0555D1C8" w:rsidR="00515F8E" w:rsidRDefault="00515F8E" w:rsidP="00515F8E">
      <w:pPr>
        <w:pStyle w:val="Normal1"/>
      </w:pPr>
    </w:p>
    <w:p w14:paraId="485D99A8" w14:textId="77777777" w:rsidR="00515F8E" w:rsidRPr="004E76F3" w:rsidRDefault="00515F8E" w:rsidP="00515F8E">
      <w:pPr>
        <w:pStyle w:val="Normal1"/>
      </w:pPr>
      <w:bookmarkStart w:id="4" w:name="Validation_Bmk"/>
      <w:bookmarkEnd w:id="4"/>
    </w:p>
    <w:sectPr w:rsidR="00515F8E" w:rsidRPr="004E76F3" w:rsidSect="00041DAD">
      <w:headerReference w:type="default" r:id="rId8"/>
      <w:footerReference w:type="even" r:id="rId9"/>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8635A" w14:textId="77777777" w:rsidR="00F87EF8" w:rsidRDefault="00F87EF8">
      <w:r>
        <w:separator/>
      </w:r>
    </w:p>
  </w:endnote>
  <w:endnote w:type="continuationSeparator" w:id="0">
    <w:p w14:paraId="78EF73BC" w14:textId="77777777" w:rsidR="00F87EF8" w:rsidRDefault="00F87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C088B" w14:textId="77777777" w:rsidR="00F87EF8" w:rsidRDefault="00F87EF8">
      <w:r>
        <w:separator/>
      </w:r>
    </w:p>
  </w:footnote>
  <w:footnote w:type="continuationSeparator" w:id="0">
    <w:p w14:paraId="6691022C" w14:textId="77777777" w:rsidR="00F87EF8" w:rsidRDefault="00F87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w:t>
    </w:r>
    <w:proofErr w:type="spellStart"/>
    <w:r>
      <w:rPr>
        <w:rFonts w:ascii="Arial" w:eastAsia="Arial" w:hAnsi="Arial" w:cs="Arial"/>
        <w:color w:val="000000"/>
        <w:sz w:val="20"/>
        <w:szCs w:val="20"/>
      </w:rPr>
      <w:t>Bilar</w:t>
    </w:r>
    <w:proofErr w:type="spellEnd"/>
    <w:r>
      <w:rPr>
        <w:rFonts w:ascii="Arial" w:eastAsia="Arial" w:hAnsi="Arial" w:cs="Arial"/>
        <w:color w:val="000000"/>
        <w:sz w:val="20"/>
        <w:szCs w:val="20"/>
      </w:rPr>
      <w:t xml:space="preserve">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A4265F"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302A0AC8"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302F56E9"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abstractNumId w:val="29"/>
  </w:num>
  <w:num w:numId="2">
    <w:abstractNumId w:val="34"/>
  </w:num>
  <w:num w:numId="3">
    <w:abstractNumId w:val="32"/>
  </w:num>
  <w:num w:numId="4">
    <w:abstractNumId w:val="3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5"/>
  </w:num>
  <w:num w:numId="17">
    <w:abstractNumId w:val="12"/>
  </w:num>
  <w:num w:numId="18">
    <w:abstractNumId w:val="30"/>
  </w:num>
  <w:num w:numId="19">
    <w:abstractNumId w:val="20"/>
  </w:num>
  <w:num w:numId="20">
    <w:abstractNumId w:val="16"/>
  </w:num>
  <w:num w:numId="21">
    <w:abstractNumId w:val="27"/>
  </w:num>
  <w:num w:numId="22">
    <w:abstractNumId w:val="22"/>
  </w:num>
  <w:num w:numId="23">
    <w:abstractNumId w:val="24"/>
  </w:num>
  <w:num w:numId="24">
    <w:abstractNumId w:val="13"/>
  </w:num>
  <w:num w:numId="25">
    <w:abstractNumId w:val="18"/>
  </w:num>
  <w:num w:numId="26">
    <w:abstractNumId w:val="10"/>
  </w:num>
  <w:num w:numId="27">
    <w:abstractNumId w:val="31"/>
  </w:num>
  <w:num w:numId="28">
    <w:abstractNumId w:val="25"/>
  </w:num>
  <w:num w:numId="29">
    <w:abstractNumId w:val="17"/>
  </w:num>
  <w:num w:numId="30">
    <w:abstractNumId w:val="26"/>
  </w:num>
  <w:num w:numId="31">
    <w:abstractNumId w:val="19"/>
  </w:num>
  <w:num w:numId="32">
    <w:abstractNumId w:val="28"/>
  </w:num>
  <w:num w:numId="33">
    <w:abstractNumId w:val="21"/>
  </w:num>
  <w:num w:numId="34">
    <w:abstractNumId w:val="11"/>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wLAL8POSEt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1A36A3"/>
    <w:rsid w:val="001D1D86"/>
    <w:rsid w:val="00205BE2"/>
    <w:rsid w:val="00230AF2"/>
    <w:rsid w:val="00240AAE"/>
    <w:rsid w:val="00251B2E"/>
    <w:rsid w:val="00255673"/>
    <w:rsid w:val="00270BD1"/>
    <w:rsid w:val="0027655A"/>
    <w:rsid w:val="00276BFC"/>
    <w:rsid w:val="00285838"/>
    <w:rsid w:val="002A62D1"/>
    <w:rsid w:val="002B3DFC"/>
    <w:rsid w:val="002D1EA0"/>
    <w:rsid w:val="002D445D"/>
    <w:rsid w:val="002D5F1D"/>
    <w:rsid w:val="002E03C7"/>
    <w:rsid w:val="002F01D6"/>
    <w:rsid w:val="00337F49"/>
    <w:rsid w:val="0035766B"/>
    <w:rsid w:val="00366B54"/>
    <w:rsid w:val="0037248A"/>
    <w:rsid w:val="00387CFD"/>
    <w:rsid w:val="003A0670"/>
    <w:rsid w:val="003D5F2E"/>
    <w:rsid w:val="00416799"/>
    <w:rsid w:val="00422BC9"/>
    <w:rsid w:val="00480FBF"/>
    <w:rsid w:val="00485142"/>
    <w:rsid w:val="004859C4"/>
    <w:rsid w:val="00490112"/>
    <w:rsid w:val="004909A0"/>
    <w:rsid w:val="004934AA"/>
    <w:rsid w:val="004A435A"/>
    <w:rsid w:val="004C6503"/>
    <w:rsid w:val="004E76F3"/>
    <w:rsid w:val="00500E59"/>
    <w:rsid w:val="00504579"/>
    <w:rsid w:val="00504E31"/>
    <w:rsid w:val="00515F8E"/>
    <w:rsid w:val="00524E60"/>
    <w:rsid w:val="00555B01"/>
    <w:rsid w:val="00571CF5"/>
    <w:rsid w:val="00597EA7"/>
    <w:rsid w:val="005A4DCD"/>
    <w:rsid w:val="005A53BE"/>
    <w:rsid w:val="005B39D8"/>
    <w:rsid w:val="005C55BD"/>
    <w:rsid w:val="005C670B"/>
    <w:rsid w:val="005D4581"/>
    <w:rsid w:val="005D5528"/>
    <w:rsid w:val="0060525B"/>
    <w:rsid w:val="00622248"/>
    <w:rsid w:val="00624EA0"/>
    <w:rsid w:val="00624F0B"/>
    <w:rsid w:val="00630473"/>
    <w:rsid w:val="0064780D"/>
    <w:rsid w:val="006750EB"/>
    <w:rsid w:val="00683C8F"/>
    <w:rsid w:val="00690266"/>
    <w:rsid w:val="006D2F95"/>
    <w:rsid w:val="006F168B"/>
    <w:rsid w:val="007177D0"/>
    <w:rsid w:val="00721290"/>
    <w:rsid w:val="00731868"/>
    <w:rsid w:val="007509D6"/>
    <w:rsid w:val="007651C5"/>
    <w:rsid w:val="00787A39"/>
    <w:rsid w:val="007C6A62"/>
    <w:rsid w:val="008002A6"/>
    <w:rsid w:val="00825EA7"/>
    <w:rsid w:val="008305B2"/>
    <w:rsid w:val="0086044F"/>
    <w:rsid w:val="0086277F"/>
    <w:rsid w:val="008662D5"/>
    <w:rsid w:val="008A1AEA"/>
    <w:rsid w:val="008E1048"/>
    <w:rsid w:val="008E5B69"/>
    <w:rsid w:val="008F2193"/>
    <w:rsid w:val="00925203"/>
    <w:rsid w:val="00926510"/>
    <w:rsid w:val="00936022"/>
    <w:rsid w:val="00967CCB"/>
    <w:rsid w:val="00972513"/>
    <w:rsid w:val="0099219E"/>
    <w:rsid w:val="009B30E7"/>
    <w:rsid w:val="009E5566"/>
    <w:rsid w:val="00A0454F"/>
    <w:rsid w:val="00A51945"/>
    <w:rsid w:val="00A80788"/>
    <w:rsid w:val="00A84F16"/>
    <w:rsid w:val="00AA0A98"/>
    <w:rsid w:val="00AA4186"/>
    <w:rsid w:val="00AC6D12"/>
    <w:rsid w:val="00AD1557"/>
    <w:rsid w:val="00B07830"/>
    <w:rsid w:val="00B2687E"/>
    <w:rsid w:val="00B463A1"/>
    <w:rsid w:val="00B46F7C"/>
    <w:rsid w:val="00B50380"/>
    <w:rsid w:val="00B508AB"/>
    <w:rsid w:val="00B52D8C"/>
    <w:rsid w:val="00B83749"/>
    <w:rsid w:val="00BB0D2C"/>
    <w:rsid w:val="00BD48E5"/>
    <w:rsid w:val="00BE04E2"/>
    <w:rsid w:val="00BE13B7"/>
    <w:rsid w:val="00BE6BC8"/>
    <w:rsid w:val="00C34279"/>
    <w:rsid w:val="00C404F1"/>
    <w:rsid w:val="00C556A2"/>
    <w:rsid w:val="00C64979"/>
    <w:rsid w:val="00C72E5A"/>
    <w:rsid w:val="00D17AB8"/>
    <w:rsid w:val="00D7462E"/>
    <w:rsid w:val="00D779BA"/>
    <w:rsid w:val="00D8592C"/>
    <w:rsid w:val="00D868B7"/>
    <w:rsid w:val="00DA549B"/>
    <w:rsid w:val="00DB3B50"/>
    <w:rsid w:val="00DB5B74"/>
    <w:rsid w:val="00DC232A"/>
    <w:rsid w:val="00DC7D92"/>
    <w:rsid w:val="00E02EB0"/>
    <w:rsid w:val="00E12CDF"/>
    <w:rsid w:val="00E1307C"/>
    <w:rsid w:val="00E33234"/>
    <w:rsid w:val="00E42BA8"/>
    <w:rsid w:val="00E574A1"/>
    <w:rsid w:val="00E76845"/>
    <w:rsid w:val="00E84663"/>
    <w:rsid w:val="00EC1109"/>
    <w:rsid w:val="00EC4366"/>
    <w:rsid w:val="00EE1190"/>
    <w:rsid w:val="00EE1506"/>
    <w:rsid w:val="00F1351C"/>
    <w:rsid w:val="00F1427B"/>
    <w:rsid w:val="00F3624C"/>
    <w:rsid w:val="00F51C47"/>
    <w:rsid w:val="00F56AC9"/>
    <w:rsid w:val="00F6493A"/>
    <w:rsid w:val="00F87EF8"/>
    <w:rsid w:val="00F9634D"/>
    <w:rsid w:val="00FA04F3"/>
    <w:rsid w:val="00FB0C9B"/>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5F8E"/>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515F8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15F8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515F8E"/>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515F8E"/>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515F8E"/>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515F8E"/>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515F8E"/>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515F8E"/>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515F8E"/>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515F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5F8E"/>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515F8E"/>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515F8E"/>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515F8E"/>
    <w:rPr>
      <w:sz w:val="14"/>
    </w:rPr>
  </w:style>
  <w:style w:type="character" w:styleId="FootnoteReference">
    <w:name w:val="footnote reference"/>
    <w:basedOn w:val="DefaultParagraphFont"/>
    <w:uiPriority w:val="99"/>
    <w:semiHidden/>
    <w:unhideWhenUsed/>
    <w:rsid w:val="00515F8E"/>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515F8E"/>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515F8E"/>
    <w:pPr>
      <w:tabs>
        <w:tab w:val="center" w:pos="4320"/>
        <w:tab w:val="right" w:pos="8640"/>
      </w:tabs>
    </w:pPr>
  </w:style>
  <w:style w:type="paragraph" w:styleId="Footer">
    <w:name w:val="footer"/>
    <w:basedOn w:val="Normal"/>
    <w:link w:val="FooterChar"/>
    <w:rsid w:val="00515F8E"/>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515F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15F8E"/>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515F8E"/>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515F8E"/>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515F8E"/>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515F8E"/>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515F8E"/>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515F8E"/>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515F8E"/>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515F8E"/>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515F8E"/>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515F8E"/>
    <w:rPr>
      <w:rFonts w:ascii="Linux Libertine" w:eastAsiaTheme="minorHAnsi" w:hAnsi="Linux Libertine" w:cs="Linux Libertine"/>
      <w:sz w:val="14"/>
      <w:szCs w:val="22"/>
    </w:rPr>
  </w:style>
  <w:style w:type="numbering" w:customStyle="1" w:styleId="SIGPLANListbullet">
    <w:name w:val="SIGPLAN List bullet"/>
    <w:basedOn w:val="NoList"/>
    <w:rsid w:val="00515F8E"/>
    <w:pPr>
      <w:numPr>
        <w:numId w:val="20"/>
      </w:numPr>
    </w:pPr>
  </w:style>
  <w:style w:type="numbering" w:customStyle="1" w:styleId="SIGPLANListletter">
    <w:name w:val="SIGPLAN List letter"/>
    <w:basedOn w:val="NoList"/>
    <w:rsid w:val="00515F8E"/>
    <w:pPr>
      <w:numPr>
        <w:numId w:val="21"/>
      </w:numPr>
    </w:pPr>
  </w:style>
  <w:style w:type="numbering" w:customStyle="1" w:styleId="SIGPLANListnumber">
    <w:name w:val="SIGPLAN List number"/>
    <w:basedOn w:val="NoList"/>
    <w:rsid w:val="00515F8E"/>
    <w:pPr>
      <w:numPr>
        <w:numId w:val="22"/>
      </w:numPr>
    </w:pPr>
  </w:style>
  <w:style w:type="paragraph" w:styleId="BalloonText">
    <w:name w:val="Balloon Text"/>
    <w:basedOn w:val="Normal"/>
    <w:link w:val="BalloonTextChar"/>
    <w:rsid w:val="00515F8E"/>
    <w:rPr>
      <w:rFonts w:ascii="Tahoma" w:hAnsi="Tahoma" w:cs="Tahoma"/>
      <w:sz w:val="16"/>
      <w:szCs w:val="16"/>
    </w:rPr>
  </w:style>
  <w:style w:type="character" w:customStyle="1" w:styleId="BalloonTextChar">
    <w:name w:val="Balloon Text Char"/>
    <w:basedOn w:val="DefaultParagraphFont"/>
    <w:link w:val="BalloonText"/>
    <w:rsid w:val="00515F8E"/>
    <w:rPr>
      <w:rFonts w:ascii="Tahoma" w:eastAsiaTheme="minorHAnsi" w:hAnsi="Tahoma" w:cs="Tahoma"/>
      <w:sz w:val="16"/>
      <w:szCs w:val="16"/>
    </w:rPr>
  </w:style>
  <w:style w:type="character" w:styleId="CommentReference">
    <w:name w:val="annotation reference"/>
    <w:basedOn w:val="DefaultParagraphFont"/>
    <w:rsid w:val="00515F8E"/>
    <w:rPr>
      <w:sz w:val="16"/>
      <w:szCs w:val="16"/>
    </w:rPr>
  </w:style>
  <w:style w:type="paragraph" w:styleId="CommentText">
    <w:name w:val="annotation text"/>
    <w:basedOn w:val="Normal"/>
    <w:link w:val="CommentTextChar"/>
    <w:rsid w:val="00515F8E"/>
    <w:rPr>
      <w:sz w:val="20"/>
    </w:rPr>
  </w:style>
  <w:style w:type="character" w:customStyle="1" w:styleId="CommentTextChar">
    <w:name w:val="Comment Text Char"/>
    <w:basedOn w:val="DefaultParagraphFont"/>
    <w:link w:val="CommentText"/>
    <w:rsid w:val="00515F8E"/>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515F8E"/>
    <w:rPr>
      <w:b/>
      <w:bCs/>
    </w:rPr>
  </w:style>
  <w:style w:type="character" w:customStyle="1" w:styleId="CommentSubjectChar">
    <w:name w:val="Comment Subject Char"/>
    <w:basedOn w:val="CommentTextChar"/>
    <w:link w:val="CommentSubject"/>
    <w:rsid w:val="00515F8E"/>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515F8E"/>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515F8E"/>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515F8E"/>
    <w:rPr>
      <w:rFonts w:ascii="Linux Biolinum" w:eastAsiaTheme="minorHAnsi" w:hAnsi="Linux Biolinum" w:cs="Linux Biolinum"/>
      <w:b/>
      <w:sz w:val="22"/>
      <w:szCs w:val="22"/>
      <w:lang w:val="fr-FR"/>
    </w:rPr>
  </w:style>
  <w:style w:type="paragraph" w:customStyle="1" w:styleId="Abstract0">
    <w:name w:val="Abstract"/>
    <w:qFormat/>
    <w:rsid w:val="00515F8E"/>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515F8E"/>
    <w:rPr>
      <w:rFonts w:ascii="Linux Libertine" w:hAnsi="Linux Libertine" w:cs="Linux Libertine"/>
      <w:color w:val="FF0000"/>
    </w:rPr>
  </w:style>
  <w:style w:type="paragraph" w:customStyle="1" w:styleId="AckHead">
    <w:name w:val="AckHead"/>
    <w:link w:val="AckHeadChar"/>
    <w:autoRedefine/>
    <w:qFormat/>
    <w:rsid w:val="00515F8E"/>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515F8E"/>
    <w:rPr>
      <w:rFonts w:ascii="Linux Biolinum" w:eastAsiaTheme="minorHAnsi" w:hAnsi="Linux Biolinum" w:cs="Linux Biolinum"/>
      <w:b/>
      <w:sz w:val="22"/>
      <w:szCs w:val="22"/>
    </w:rPr>
  </w:style>
  <w:style w:type="paragraph" w:customStyle="1" w:styleId="AckPara">
    <w:name w:val="AckPara"/>
    <w:autoRedefine/>
    <w:qFormat/>
    <w:rsid w:val="00515F8E"/>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515F8E"/>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515F8E"/>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515F8E"/>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515F8E"/>
    <w:pPr>
      <w:pBdr>
        <w:top w:val="single" w:sz="4" w:space="2" w:color="auto"/>
        <w:bottom w:val="single" w:sz="4" w:space="2" w:color="auto"/>
      </w:pBdr>
    </w:pPr>
  </w:style>
  <w:style w:type="character" w:customStyle="1" w:styleId="AltName">
    <w:name w:val="AltName"/>
    <w:basedOn w:val="DefaultParagraphFont"/>
    <w:uiPriority w:val="1"/>
    <w:qFormat/>
    <w:rsid w:val="00515F8E"/>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515F8E"/>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515F8E"/>
    <w:rPr>
      <w:rFonts w:ascii="Linux Biolinum" w:eastAsiaTheme="majorEastAsia" w:hAnsi="Linux Biolinum" w:cs="Linux Biolinum"/>
      <w:iCs/>
      <w:sz w:val="24"/>
      <w:szCs w:val="24"/>
    </w:rPr>
  </w:style>
  <w:style w:type="paragraph" w:customStyle="1" w:styleId="AltSubTitle">
    <w:name w:val="AltSubTitle"/>
    <w:basedOn w:val="Subtitle"/>
    <w:qFormat/>
    <w:rsid w:val="00515F8E"/>
  </w:style>
  <w:style w:type="paragraph" w:customStyle="1" w:styleId="Titledocument">
    <w:name w:val="Title_document"/>
    <w:basedOn w:val="Heading1"/>
    <w:link w:val="TitledocumentChar"/>
    <w:autoRedefine/>
    <w:qFormat/>
    <w:rsid w:val="00515F8E"/>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515F8E"/>
  </w:style>
  <w:style w:type="paragraph" w:customStyle="1" w:styleId="Appendix">
    <w:name w:val="Appendix"/>
    <w:link w:val="AppendixChar"/>
    <w:qFormat/>
    <w:rsid w:val="00515F8E"/>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515F8E"/>
    <w:rPr>
      <w:rFonts w:asciiTheme="majorHAnsi" w:eastAsiaTheme="minorHAnsi" w:hAnsiTheme="majorHAnsi" w:cstheme="minorBidi"/>
      <w:color w:val="44546A" w:themeColor="text2"/>
      <w:sz w:val="28"/>
      <w:szCs w:val="22"/>
    </w:rPr>
  </w:style>
  <w:style w:type="paragraph" w:customStyle="1" w:styleId="AppendixH1">
    <w:name w:val="AppendixH1"/>
    <w:qFormat/>
    <w:rsid w:val="00515F8E"/>
    <w:pPr>
      <w:spacing w:before="140" w:after="40"/>
    </w:pPr>
    <w:rPr>
      <w:rFonts w:ascii="Linux Biolinum" w:eastAsia="Times New Roman" w:hAnsi="Linux Biolinum" w:cs="Linux Biolinum"/>
      <w:b/>
      <w:sz w:val="22"/>
    </w:rPr>
  </w:style>
  <w:style w:type="paragraph" w:customStyle="1" w:styleId="AppendixH2">
    <w:name w:val="AppendixH2"/>
    <w:qFormat/>
    <w:rsid w:val="00515F8E"/>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515F8E"/>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515F8E"/>
    <w:rPr>
      <w:rFonts w:ascii="Linux Libertine" w:hAnsi="Linux Libertine" w:cs="Linux Libertine"/>
      <w:color w:val="auto"/>
      <w:bdr w:val="none" w:sz="0" w:space="0" w:color="auto"/>
      <w:shd w:val="clear" w:color="auto" w:fill="CCCCFF"/>
    </w:rPr>
  </w:style>
  <w:style w:type="paragraph" w:customStyle="1" w:styleId="AuthInfo">
    <w:name w:val="AuthInfo"/>
    <w:qFormat/>
    <w:rsid w:val="00515F8E"/>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515F8E"/>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515F8E"/>
    <w:rPr>
      <w:color w:val="FFC000" w:themeColor="accent4"/>
    </w:rPr>
  </w:style>
  <w:style w:type="paragraph" w:customStyle="1" w:styleId="Authors">
    <w:name w:val="Authors"/>
    <w:link w:val="AuthorsChar"/>
    <w:autoRedefine/>
    <w:qFormat/>
    <w:rsid w:val="00515F8E"/>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515F8E"/>
    <w:rPr>
      <w:rFonts w:ascii="Linux Libertine" w:eastAsiaTheme="minorHAnsi" w:hAnsi="Linux Libertine" w:cs="Linux Libertine"/>
      <w:sz w:val="18"/>
      <w:szCs w:val="22"/>
    </w:rPr>
  </w:style>
  <w:style w:type="paragraph" w:customStyle="1" w:styleId="Bibentry">
    <w:name w:val="Bib_entry"/>
    <w:autoRedefine/>
    <w:qFormat/>
    <w:rsid w:val="00515F8E"/>
    <w:rPr>
      <w:rFonts w:ascii="Linux Libertine" w:eastAsiaTheme="minorHAnsi" w:hAnsi="Linux Libertine" w:cs="Linux Libertine"/>
      <w:sz w:val="14"/>
      <w:szCs w:val="22"/>
    </w:rPr>
  </w:style>
  <w:style w:type="character" w:customStyle="1" w:styleId="BookSeries">
    <w:name w:val="BookSeries"/>
    <w:uiPriority w:val="1"/>
    <w:rsid w:val="00515F8E"/>
    <w:rPr>
      <w:rFonts w:ascii="Linux Libertine" w:hAnsi="Linux Libertine" w:cs="Linux Libertine"/>
    </w:rPr>
  </w:style>
  <w:style w:type="character" w:customStyle="1" w:styleId="BookTitle">
    <w:name w:val="BookTitle"/>
    <w:basedOn w:val="DefaultParagraphFont"/>
    <w:uiPriority w:val="1"/>
    <w:qFormat/>
    <w:rsid w:val="00515F8E"/>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515F8E"/>
    <w:rPr>
      <w:rFonts w:ascii="Linux Libertine" w:hAnsi="Linux Libertine" w:cs="Linux Libertine"/>
      <w:color w:val="auto"/>
      <w:bdr w:val="none" w:sz="0" w:space="0" w:color="auto"/>
      <w:shd w:val="clear" w:color="auto" w:fill="auto"/>
    </w:rPr>
  </w:style>
  <w:style w:type="character" w:customStyle="1" w:styleId="CJK">
    <w:name w:val="CJK"/>
    <w:uiPriority w:val="1"/>
    <w:rsid w:val="00515F8E"/>
  </w:style>
  <w:style w:type="character" w:customStyle="1" w:styleId="Coden">
    <w:name w:val="Coden"/>
    <w:basedOn w:val="DefaultParagraphFont"/>
    <w:uiPriority w:val="1"/>
    <w:qFormat/>
    <w:rsid w:val="00515F8E"/>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515F8E"/>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515F8E"/>
    <w:rPr>
      <w:rFonts w:ascii="Times New Roman" w:hAnsi="Times New Roman"/>
      <w:color w:val="FF0066"/>
      <w:sz w:val="20"/>
    </w:rPr>
  </w:style>
  <w:style w:type="character" w:customStyle="1" w:styleId="ConfLoc">
    <w:name w:val="ConfLoc"/>
    <w:basedOn w:val="DefaultParagraphFont"/>
    <w:uiPriority w:val="1"/>
    <w:rsid w:val="00515F8E"/>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515F8E"/>
    <w:rPr>
      <w:rFonts w:ascii="Linux Libertine" w:hAnsi="Linux Libertine" w:cs="Linux Libertine"/>
      <w:color w:val="15BDBD"/>
    </w:rPr>
  </w:style>
  <w:style w:type="paragraph" w:customStyle="1" w:styleId="Contributor">
    <w:name w:val="Contributor"/>
    <w:basedOn w:val="Normal"/>
    <w:qFormat/>
    <w:rsid w:val="00515F8E"/>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515F8E"/>
  </w:style>
  <w:style w:type="character" w:customStyle="1" w:styleId="Correct">
    <w:name w:val="Correct"/>
    <w:basedOn w:val="DefaultParagraphFont"/>
    <w:uiPriority w:val="1"/>
    <w:qFormat/>
    <w:rsid w:val="00515F8E"/>
    <w:rPr>
      <w:b/>
      <w:color w:val="0070C0"/>
    </w:rPr>
  </w:style>
  <w:style w:type="character" w:customStyle="1" w:styleId="Country">
    <w:name w:val="Country"/>
    <w:basedOn w:val="DefaultParagraphFont"/>
    <w:uiPriority w:val="1"/>
    <w:qFormat/>
    <w:rsid w:val="00515F8E"/>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515F8E"/>
  </w:style>
  <w:style w:type="character" w:customStyle="1" w:styleId="Degree">
    <w:name w:val="Degree"/>
    <w:basedOn w:val="DefaultParagraphFont"/>
    <w:uiPriority w:val="1"/>
    <w:qFormat/>
    <w:rsid w:val="00515F8E"/>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515F8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515F8E"/>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515F8E"/>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515F8E"/>
  </w:style>
  <w:style w:type="character" w:customStyle="1" w:styleId="DisplayFormulaUnnumChar">
    <w:name w:val="DisplayFormulaUnnum Char"/>
    <w:basedOn w:val="DefaultParagraphFont"/>
    <w:link w:val="DisplayFormulaUnnum"/>
    <w:rsid w:val="00515F8E"/>
    <w:rPr>
      <w:rFonts w:ascii="Linux Libertine" w:eastAsiaTheme="minorHAnsi" w:hAnsi="Linux Libertine" w:cs="Linux Libertine"/>
      <w:sz w:val="18"/>
      <w:szCs w:val="22"/>
    </w:rPr>
  </w:style>
  <w:style w:type="paragraph" w:customStyle="1" w:styleId="DocHead">
    <w:name w:val="DocHead"/>
    <w:basedOn w:val="Normal"/>
    <w:autoRedefine/>
    <w:qFormat/>
    <w:rsid w:val="00515F8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515F8E"/>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515F8E"/>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515F8E"/>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515F8E"/>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515F8E"/>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515F8E"/>
    <w:rPr>
      <w:rFonts w:ascii="Linux Libertine" w:hAnsi="Linux Libertine" w:cs="Linux Libertine"/>
      <w:color w:val="0808B8"/>
    </w:rPr>
  </w:style>
  <w:style w:type="character" w:styleId="EndnoteReference">
    <w:name w:val="endnote reference"/>
    <w:basedOn w:val="DefaultParagraphFont"/>
    <w:uiPriority w:val="99"/>
    <w:unhideWhenUsed/>
    <w:rsid w:val="00515F8E"/>
    <w:rPr>
      <w:rFonts w:ascii="Linux Libertine" w:hAnsi="Linux Libertine" w:cs="Linux Libertine"/>
      <w:vertAlign w:val="superscript"/>
    </w:rPr>
  </w:style>
  <w:style w:type="paragraph" w:styleId="EndnoteText">
    <w:name w:val="endnote text"/>
    <w:basedOn w:val="Normal"/>
    <w:link w:val="EndnoteTextChar"/>
    <w:uiPriority w:val="99"/>
    <w:unhideWhenUsed/>
    <w:rsid w:val="00515F8E"/>
    <w:rPr>
      <w:sz w:val="20"/>
      <w:szCs w:val="20"/>
    </w:rPr>
  </w:style>
  <w:style w:type="character" w:customStyle="1" w:styleId="EndnoteTextChar">
    <w:name w:val="Endnote Text Char"/>
    <w:basedOn w:val="DefaultParagraphFont"/>
    <w:link w:val="EndnoteText"/>
    <w:uiPriority w:val="99"/>
    <w:rsid w:val="00515F8E"/>
    <w:rPr>
      <w:rFonts w:ascii="Linux Libertine" w:eastAsiaTheme="minorHAnsi" w:hAnsi="Linux Libertine" w:cs="Linux Libertine"/>
    </w:rPr>
  </w:style>
  <w:style w:type="character" w:customStyle="1" w:styleId="EqnCount">
    <w:name w:val="EqnCount"/>
    <w:basedOn w:val="DefaultParagraphFont"/>
    <w:uiPriority w:val="1"/>
    <w:qFormat/>
    <w:rsid w:val="00515F8E"/>
    <w:rPr>
      <w:color w:val="0000FF"/>
    </w:rPr>
  </w:style>
  <w:style w:type="character" w:customStyle="1" w:styleId="eSlide">
    <w:name w:val="eSlide"/>
    <w:basedOn w:val="DefaultParagraphFont"/>
    <w:uiPriority w:val="1"/>
    <w:qFormat/>
    <w:rsid w:val="00515F8E"/>
    <w:rPr>
      <w:color w:val="FF0000"/>
    </w:rPr>
  </w:style>
  <w:style w:type="paragraph" w:customStyle="1" w:styleId="Extract">
    <w:name w:val="Extract"/>
    <w:basedOn w:val="Normal"/>
    <w:rsid w:val="00515F8E"/>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515F8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15F8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515F8E"/>
    <w:rPr>
      <w:rFonts w:ascii="Linux Libertine" w:hAnsi="Linux Libertine" w:cs="Linux Libertine"/>
      <w:color w:val="C00000"/>
    </w:rPr>
  </w:style>
  <w:style w:type="character" w:customStyle="1" w:styleId="FigCount">
    <w:name w:val="FigCount"/>
    <w:basedOn w:val="DefaultParagraphFont"/>
    <w:uiPriority w:val="1"/>
    <w:qFormat/>
    <w:rsid w:val="00515F8E"/>
    <w:rPr>
      <w:color w:val="0000FF"/>
    </w:rPr>
  </w:style>
  <w:style w:type="paragraph" w:customStyle="1" w:styleId="TableFootnote">
    <w:name w:val="TableFootnote"/>
    <w:basedOn w:val="Normal"/>
    <w:link w:val="TableFootnoteChar"/>
    <w:qFormat/>
    <w:rsid w:val="00515F8E"/>
  </w:style>
  <w:style w:type="character" w:customStyle="1" w:styleId="TableFootnoteChar">
    <w:name w:val="TableFootnote Char"/>
    <w:basedOn w:val="DefaultParagraphFont"/>
    <w:link w:val="TableFootnote"/>
    <w:rsid w:val="00515F8E"/>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515F8E"/>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515F8E"/>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515F8E"/>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515F8E"/>
    <w:pPr>
      <w:shd w:val="clear" w:color="auto" w:fill="E2EFD9" w:themeFill="accent6" w:themeFillTint="33"/>
      <w:ind w:left="1134" w:right="1134" w:firstLine="0"/>
      <w:jc w:val="both"/>
    </w:pPr>
  </w:style>
  <w:style w:type="character" w:customStyle="1" w:styleId="focus">
    <w:name w:val="focus"/>
    <w:basedOn w:val="DefaultParagraphFont"/>
    <w:rsid w:val="00515F8E"/>
  </w:style>
  <w:style w:type="character" w:styleId="FollowedHyperlink">
    <w:name w:val="FollowedHyperlink"/>
    <w:basedOn w:val="DefaultParagraphFont"/>
    <w:uiPriority w:val="99"/>
    <w:unhideWhenUsed/>
    <w:rsid w:val="00515F8E"/>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515F8E"/>
    <w:rPr>
      <w:rFonts w:ascii="Linux Libertine" w:hAnsi="Linux Libertine" w:cs="Linux Libertine"/>
      <w:color w:val="9900FF"/>
    </w:rPr>
  </w:style>
  <w:style w:type="character" w:customStyle="1" w:styleId="GrantSponser">
    <w:name w:val="GrantSponser"/>
    <w:basedOn w:val="DefaultParagraphFont"/>
    <w:uiPriority w:val="1"/>
    <w:qFormat/>
    <w:rsid w:val="00515F8E"/>
    <w:rPr>
      <w:rFonts w:ascii="Linux Libertine" w:hAnsi="Linux Libertine" w:cs="Linux Libertine"/>
      <w:color w:val="666699"/>
    </w:rPr>
  </w:style>
  <w:style w:type="paragraph" w:customStyle="1" w:styleId="Head2">
    <w:name w:val="Head2"/>
    <w:basedOn w:val="Heading2"/>
    <w:next w:val="Para"/>
    <w:autoRedefine/>
    <w:qFormat/>
    <w:rsid w:val="00515F8E"/>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515F8E"/>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515F8E"/>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515F8E"/>
    <w:pPr>
      <w:spacing w:before="120" w:after="120"/>
    </w:pPr>
    <w:rPr>
      <w:rFonts w:ascii="Linux Biolinum" w:eastAsia="Times New Roman" w:hAnsi="Linux Biolinum" w:cs="Linux Biolinum"/>
      <w:sz w:val="22"/>
    </w:rPr>
  </w:style>
  <w:style w:type="paragraph" w:customStyle="1" w:styleId="Head6">
    <w:name w:val="Head6"/>
    <w:basedOn w:val="Normal"/>
    <w:rsid w:val="00515F8E"/>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515F8E"/>
  </w:style>
  <w:style w:type="character" w:customStyle="1" w:styleId="Isbn">
    <w:name w:val="Isbn"/>
    <w:basedOn w:val="DefaultParagraphFont"/>
    <w:uiPriority w:val="1"/>
    <w:qFormat/>
    <w:rsid w:val="00515F8E"/>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515F8E"/>
    <w:rPr>
      <w:rFonts w:ascii="Linux Libertine" w:hAnsi="Linux Libertine" w:cs="Linux Libertine"/>
      <w:b w:val="0"/>
      <w:color w:val="0070C0"/>
    </w:rPr>
  </w:style>
  <w:style w:type="character" w:customStyle="1" w:styleId="ListTitle">
    <w:name w:val="ListTitle"/>
    <w:basedOn w:val="Label"/>
    <w:uiPriority w:val="1"/>
    <w:qFormat/>
    <w:rsid w:val="00515F8E"/>
    <w:rPr>
      <w:rFonts w:ascii="Linux Biolinum" w:hAnsi="Linux Biolinum" w:cs="Linux Biolinum"/>
      <w:b/>
      <w:color w:val="0070C0"/>
      <w:sz w:val="18"/>
    </w:rPr>
  </w:style>
  <w:style w:type="character" w:customStyle="1" w:styleId="Isource">
    <w:name w:val="Isource"/>
    <w:basedOn w:val="ListTitle"/>
    <w:uiPriority w:val="1"/>
    <w:qFormat/>
    <w:rsid w:val="00515F8E"/>
    <w:rPr>
      <w:rFonts w:ascii="Linux Biolinum" w:hAnsi="Linux Biolinum" w:cs="Linux Biolinum"/>
      <w:b/>
      <w:color w:val="ED7D31" w:themeColor="accent2"/>
      <w:sz w:val="18"/>
    </w:rPr>
  </w:style>
  <w:style w:type="character" w:customStyle="1" w:styleId="Issn">
    <w:name w:val="Issn"/>
    <w:basedOn w:val="DefaultParagraphFont"/>
    <w:uiPriority w:val="1"/>
    <w:qFormat/>
    <w:rsid w:val="00515F8E"/>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515F8E"/>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515F8E"/>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515F8E"/>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515F8E"/>
    <w:pPr>
      <w:spacing w:before="60" w:after="60"/>
    </w:pPr>
  </w:style>
  <w:style w:type="paragraph" w:styleId="ListParagraph">
    <w:name w:val="List Paragraph"/>
    <w:autoRedefine/>
    <w:uiPriority w:val="34"/>
    <w:qFormat/>
    <w:rsid w:val="00515F8E"/>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515F8E"/>
  </w:style>
  <w:style w:type="paragraph" w:customStyle="1" w:styleId="ListStart">
    <w:name w:val="ListStart"/>
    <w:basedOn w:val="Normal"/>
    <w:qFormat/>
    <w:rsid w:val="00515F8E"/>
  </w:style>
  <w:style w:type="paragraph" w:customStyle="1" w:styleId="MetadataHead">
    <w:name w:val="MetadataHead"/>
    <w:basedOn w:val="Normal"/>
    <w:rsid w:val="00515F8E"/>
    <w:rPr>
      <w:color w:val="8496B0" w:themeColor="text2" w:themeTint="99"/>
      <w:sz w:val="2"/>
    </w:rPr>
  </w:style>
  <w:style w:type="character" w:customStyle="1" w:styleId="MiddleName">
    <w:name w:val="MiddleName"/>
    <w:basedOn w:val="DefaultParagraphFont"/>
    <w:uiPriority w:val="1"/>
    <w:qFormat/>
    <w:rsid w:val="00515F8E"/>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515F8E"/>
    <w:rPr>
      <w:rFonts w:ascii="Linux Libertine" w:hAnsi="Linux Libertine" w:cs="Linux Libertine"/>
      <w:color w:val="7030A0"/>
    </w:rPr>
  </w:style>
  <w:style w:type="character" w:customStyle="1" w:styleId="Orcid">
    <w:name w:val="Orcid"/>
    <w:basedOn w:val="DefaultParagraphFont"/>
    <w:uiPriority w:val="1"/>
    <w:qFormat/>
    <w:rsid w:val="00515F8E"/>
    <w:rPr>
      <w:rFonts w:ascii="Linux Libertine" w:hAnsi="Linux Libertine" w:cs="Linux Libertine"/>
      <w:color w:val="7030A0"/>
    </w:rPr>
  </w:style>
  <w:style w:type="character" w:customStyle="1" w:styleId="OrgDiv">
    <w:name w:val="OrgDiv"/>
    <w:basedOn w:val="DefaultParagraphFont"/>
    <w:uiPriority w:val="1"/>
    <w:qFormat/>
    <w:rsid w:val="00515F8E"/>
    <w:rPr>
      <w:rFonts w:ascii="Linux Libertine" w:hAnsi="Linux Libertine" w:cs="Linux Libertine"/>
      <w:color w:val="auto"/>
    </w:rPr>
  </w:style>
  <w:style w:type="character" w:customStyle="1" w:styleId="OrgName">
    <w:name w:val="OrgName"/>
    <w:basedOn w:val="DefaultParagraphFont"/>
    <w:uiPriority w:val="1"/>
    <w:qFormat/>
    <w:rsid w:val="00515F8E"/>
    <w:rPr>
      <w:rFonts w:ascii="Linux Libertine" w:hAnsi="Linux Libertine" w:cs="Linux Libertine"/>
      <w:color w:val="auto"/>
    </w:rPr>
  </w:style>
  <w:style w:type="character" w:customStyle="1" w:styleId="Pages">
    <w:name w:val="Pages"/>
    <w:basedOn w:val="DefaultParagraphFont"/>
    <w:uiPriority w:val="1"/>
    <w:qFormat/>
    <w:rsid w:val="00515F8E"/>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515F8E"/>
    <w:pPr>
      <w:ind w:firstLine="0"/>
    </w:pPr>
  </w:style>
  <w:style w:type="character" w:customStyle="1" w:styleId="ParaContinueChar">
    <w:name w:val="ParaContinue Char"/>
    <w:basedOn w:val="DefaultParagraphFont"/>
    <w:link w:val="ParaContinue"/>
    <w:rsid w:val="00515F8E"/>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515F8E"/>
    <w:rPr>
      <w:rFonts w:ascii="Linux Libertine" w:hAnsi="Linux Libertine" w:cs="Linux Libertine"/>
      <w:color w:val="808000"/>
    </w:rPr>
  </w:style>
  <w:style w:type="character" w:styleId="PlaceholderText">
    <w:name w:val="Placeholder Text"/>
    <w:basedOn w:val="DefaultParagraphFont"/>
    <w:uiPriority w:val="99"/>
    <w:semiHidden/>
    <w:rsid w:val="00515F8E"/>
    <w:rPr>
      <w:rFonts w:ascii="Linux Libertine" w:hAnsi="Linux Libertine" w:cs="Linux Libertine"/>
      <w:color w:val="808080"/>
    </w:rPr>
  </w:style>
  <w:style w:type="character" w:customStyle="1" w:styleId="Prefix">
    <w:name w:val="Prefix"/>
    <w:basedOn w:val="DefaultParagraphFont"/>
    <w:uiPriority w:val="1"/>
    <w:qFormat/>
    <w:rsid w:val="00515F8E"/>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515F8E"/>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515F8E"/>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515F8E"/>
    <w:pPr>
      <w:shd w:val="clear" w:color="auto" w:fill="EDEDED" w:themeFill="accent3" w:themeFillTint="33"/>
      <w:ind w:left="1134" w:right="1134" w:firstLine="0"/>
      <w:jc w:val="both"/>
    </w:pPr>
  </w:style>
  <w:style w:type="paragraph" w:customStyle="1" w:styleId="Quotation">
    <w:name w:val="Quotation"/>
    <w:basedOn w:val="Normal"/>
    <w:qFormat/>
    <w:rsid w:val="00515F8E"/>
    <w:pPr>
      <w:jc w:val="center"/>
    </w:pPr>
    <w:rPr>
      <w:sz w:val="16"/>
    </w:rPr>
  </w:style>
  <w:style w:type="character" w:customStyle="1" w:styleId="ReceivedDate">
    <w:name w:val="ReceivedDate"/>
    <w:basedOn w:val="DefaultParagraphFont"/>
    <w:uiPriority w:val="1"/>
    <w:qFormat/>
    <w:rsid w:val="00515F8E"/>
    <w:rPr>
      <w:rFonts w:ascii="Linux Libertine" w:hAnsi="Linux Libertine" w:cs="Linux Libertine"/>
      <w:color w:val="00B050"/>
    </w:rPr>
  </w:style>
  <w:style w:type="paragraph" w:customStyle="1" w:styleId="RectoRRH">
    <w:name w:val="Recto_(RRH)"/>
    <w:autoRedefine/>
    <w:qFormat/>
    <w:rsid w:val="00515F8E"/>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515F8E"/>
    <w:rPr>
      <w:color w:val="0000FF"/>
    </w:rPr>
  </w:style>
  <w:style w:type="paragraph" w:customStyle="1" w:styleId="Reference">
    <w:name w:val="Reference"/>
    <w:basedOn w:val="Normal"/>
    <w:qFormat/>
    <w:rsid w:val="00515F8E"/>
  </w:style>
  <w:style w:type="paragraph" w:customStyle="1" w:styleId="ReferenceHead">
    <w:name w:val="ReferenceHead"/>
    <w:autoRedefine/>
    <w:qFormat/>
    <w:rsid w:val="00515F8E"/>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515F8E"/>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515F8E"/>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515F8E"/>
    <w:rPr>
      <w:rFonts w:ascii="Linux Libertine" w:hAnsi="Linux Libertine" w:cs="Linux Libertine"/>
      <w:color w:val="0070C0"/>
    </w:rPr>
  </w:style>
  <w:style w:type="character" w:customStyle="1" w:styleId="RevisedDate1">
    <w:name w:val="RevisedDate1"/>
    <w:basedOn w:val="DefaultParagraphFont"/>
    <w:uiPriority w:val="1"/>
    <w:qFormat/>
    <w:rsid w:val="00515F8E"/>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515F8E"/>
    <w:rPr>
      <w:rFonts w:ascii="Linux Libertine" w:hAnsi="Linux Libertine" w:cs="Linux Libertine"/>
      <w:color w:val="538135" w:themeColor="accent6" w:themeShade="BF"/>
    </w:rPr>
  </w:style>
  <w:style w:type="character" w:customStyle="1" w:styleId="Role">
    <w:name w:val="Role"/>
    <w:basedOn w:val="DefaultParagraphFont"/>
    <w:uiPriority w:val="1"/>
    <w:qFormat/>
    <w:rsid w:val="00515F8E"/>
    <w:rPr>
      <w:rFonts w:ascii="Linux Libertine" w:hAnsi="Linux Libertine" w:cs="Linux Libertine"/>
      <w:color w:val="92D050"/>
    </w:rPr>
  </w:style>
  <w:style w:type="paragraph" w:styleId="Salutation">
    <w:name w:val="Salutation"/>
    <w:basedOn w:val="Normal"/>
    <w:next w:val="Normal"/>
    <w:link w:val="SalutationChar"/>
    <w:uiPriority w:val="99"/>
    <w:unhideWhenUsed/>
    <w:rsid w:val="00515F8E"/>
  </w:style>
  <w:style w:type="character" w:customStyle="1" w:styleId="SalutationChar">
    <w:name w:val="Salutation Char"/>
    <w:basedOn w:val="DefaultParagraphFont"/>
    <w:link w:val="Salutation"/>
    <w:uiPriority w:val="99"/>
    <w:rsid w:val="00515F8E"/>
    <w:rPr>
      <w:rFonts w:ascii="Linux Libertine" w:eastAsiaTheme="minorHAnsi" w:hAnsi="Linux Libertine" w:cs="Linux Libertine"/>
      <w:sz w:val="18"/>
      <w:szCs w:val="22"/>
    </w:rPr>
  </w:style>
  <w:style w:type="paragraph" w:customStyle="1" w:styleId="SelfCitation">
    <w:name w:val="SelfCitation"/>
    <w:basedOn w:val="Para"/>
    <w:qFormat/>
    <w:rsid w:val="00515F8E"/>
  </w:style>
  <w:style w:type="paragraph" w:customStyle="1" w:styleId="Source">
    <w:name w:val="Source"/>
    <w:basedOn w:val="Normal"/>
    <w:qFormat/>
    <w:rsid w:val="00515F8E"/>
    <w:pPr>
      <w:spacing w:after="200" w:line="276" w:lineRule="auto"/>
      <w:ind w:left="720"/>
      <w:jc w:val="right"/>
    </w:pPr>
    <w:rPr>
      <w:rFonts w:asciiTheme="minorHAnsi" w:hAnsiTheme="minorHAnsi"/>
      <w:sz w:val="22"/>
    </w:rPr>
  </w:style>
  <w:style w:type="paragraph" w:customStyle="1" w:styleId="Spine">
    <w:name w:val="Spine"/>
    <w:basedOn w:val="Normal"/>
    <w:qFormat/>
    <w:rsid w:val="00515F8E"/>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515F8E"/>
    <w:rPr>
      <w:rFonts w:ascii="Linux Libertine" w:hAnsi="Linux Libertine" w:cs="Linux Libertine"/>
      <w:color w:val="auto"/>
    </w:rPr>
  </w:style>
  <w:style w:type="paragraph" w:customStyle="1" w:styleId="Statements">
    <w:name w:val="Statements"/>
    <w:basedOn w:val="Normal"/>
    <w:qFormat/>
    <w:rsid w:val="00515F8E"/>
    <w:pPr>
      <w:ind w:firstLine="240"/>
    </w:pPr>
    <w:rPr>
      <w:sz w:val="20"/>
    </w:rPr>
  </w:style>
  <w:style w:type="character" w:customStyle="1" w:styleId="Street">
    <w:name w:val="Street"/>
    <w:basedOn w:val="DefaultParagraphFont"/>
    <w:uiPriority w:val="1"/>
    <w:qFormat/>
    <w:rsid w:val="00515F8E"/>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515F8E"/>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515F8E"/>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515F8E"/>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515F8E"/>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515F8E"/>
    <w:rPr>
      <w:sz w:val="22"/>
    </w:rPr>
  </w:style>
  <w:style w:type="character" w:customStyle="1" w:styleId="TblCount">
    <w:name w:val="TblCount"/>
    <w:basedOn w:val="DefaultParagraphFont"/>
    <w:uiPriority w:val="1"/>
    <w:qFormat/>
    <w:rsid w:val="00515F8E"/>
    <w:rPr>
      <w:color w:val="0000FF"/>
    </w:rPr>
  </w:style>
  <w:style w:type="paragraph" w:customStyle="1" w:styleId="TitleNote">
    <w:name w:val="TitleNote"/>
    <w:basedOn w:val="AuthNotes"/>
    <w:qFormat/>
    <w:rsid w:val="00515F8E"/>
    <w:rPr>
      <w:sz w:val="20"/>
    </w:rPr>
  </w:style>
  <w:style w:type="paragraph" w:customStyle="1" w:styleId="TOC1">
    <w:name w:val="TOC1"/>
    <w:basedOn w:val="Normal"/>
    <w:qFormat/>
    <w:rsid w:val="00515F8E"/>
  </w:style>
  <w:style w:type="paragraph" w:customStyle="1" w:styleId="TOC2">
    <w:name w:val="TOC2"/>
    <w:basedOn w:val="Normal"/>
    <w:qFormat/>
    <w:rsid w:val="00515F8E"/>
  </w:style>
  <w:style w:type="paragraph" w:customStyle="1" w:styleId="TOC3">
    <w:name w:val="TOC3"/>
    <w:basedOn w:val="Normal"/>
    <w:qFormat/>
    <w:rsid w:val="00515F8E"/>
  </w:style>
  <w:style w:type="paragraph" w:customStyle="1" w:styleId="TOC4">
    <w:name w:val="TOC4"/>
    <w:basedOn w:val="Normal"/>
    <w:qFormat/>
    <w:rsid w:val="00515F8E"/>
  </w:style>
  <w:style w:type="paragraph" w:customStyle="1" w:styleId="TOCHeading">
    <w:name w:val="TOCHeading"/>
    <w:basedOn w:val="Normal"/>
    <w:qFormat/>
    <w:rsid w:val="00515F8E"/>
  </w:style>
  <w:style w:type="paragraph" w:customStyle="1" w:styleId="Update">
    <w:name w:val="Update"/>
    <w:basedOn w:val="Normal"/>
    <w:qFormat/>
    <w:rsid w:val="00515F8E"/>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515F8E"/>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515F8E"/>
  </w:style>
  <w:style w:type="paragraph" w:customStyle="1" w:styleId="VersoLRH">
    <w:name w:val="Verso_(LRH)"/>
    <w:autoRedefine/>
    <w:qFormat/>
    <w:rsid w:val="00515F8E"/>
    <w:rPr>
      <w:rFonts w:ascii="Linux Libertine" w:eastAsia="Times New Roman" w:hAnsi="Linux Libertine" w:cs="Linux Libertine"/>
      <w:sz w:val="14"/>
    </w:rPr>
  </w:style>
  <w:style w:type="paragraph" w:customStyle="1" w:styleId="Video">
    <w:name w:val="Video"/>
    <w:basedOn w:val="Normal"/>
    <w:qFormat/>
    <w:rsid w:val="00515F8E"/>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515F8E"/>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515F8E"/>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515F8E"/>
  </w:style>
  <w:style w:type="character" w:styleId="PageNumber">
    <w:name w:val="page number"/>
    <w:basedOn w:val="DefaultParagraphFont"/>
    <w:uiPriority w:val="99"/>
    <w:unhideWhenUsed/>
    <w:rsid w:val="00515F8E"/>
    <w:rPr>
      <w:rFonts w:ascii="Linux Libertine" w:hAnsi="Linux Libertine" w:cs="Linux Libertine"/>
      <w:sz w:val="14"/>
    </w:rPr>
  </w:style>
  <w:style w:type="character" w:styleId="LineNumber">
    <w:name w:val="line number"/>
    <w:basedOn w:val="DefaultParagraphFont"/>
    <w:uiPriority w:val="99"/>
    <w:unhideWhenUsed/>
    <w:rsid w:val="00515F8E"/>
    <w:rPr>
      <w:sz w:val="16"/>
    </w:rPr>
  </w:style>
  <w:style w:type="paragraph" w:styleId="NoSpacing">
    <w:name w:val="No Spacing"/>
    <w:link w:val="NoSpacingChar"/>
    <w:uiPriority w:val="1"/>
    <w:qFormat/>
    <w:rsid w:val="00515F8E"/>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15F8E"/>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515F8E"/>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515F8E"/>
  </w:style>
  <w:style w:type="paragraph" w:customStyle="1" w:styleId="CCSHead">
    <w:name w:val="CCSHead"/>
    <w:basedOn w:val="KeyWordHead0"/>
    <w:link w:val="CCSHeadchar"/>
    <w:qFormat/>
    <w:rsid w:val="00515F8E"/>
  </w:style>
  <w:style w:type="paragraph" w:customStyle="1" w:styleId="CCSDescription">
    <w:name w:val="CCSDescription"/>
    <w:basedOn w:val="KeyWords0"/>
    <w:qFormat/>
    <w:rsid w:val="00515F8E"/>
  </w:style>
  <w:style w:type="paragraph" w:customStyle="1" w:styleId="RefFormatHead">
    <w:name w:val="RefFormatHead"/>
    <w:basedOn w:val="Normal"/>
    <w:qFormat/>
    <w:rsid w:val="00515F8E"/>
    <w:pPr>
      <w:keepNext/>
      <w:spacing w:before="60" w:after="60"/>
    </w:pPr>
    <w:rPr>
      <w:b/>
    </w:rPr>
  </w:style>
  <w:style w:type="paragraph" w:customStyle="1" w:styleId="RefFormatPara">
    <w:name w:val="RefFormatPara"/>
    <w:basedOn w:val="Normal"/>
    <w:qFormat/>
    <w:rsid w:val="00515F8E"/>
    <w:pPr>
      <w:spacing w:before="60" w:after="60"/>
      <w:contextualSpacing/>
    </w:pPr>
  </w:style>
  <w:style w:type="paragraph" w:customStyle="1" w:styleId="Algorithm">
    <w:name w:val="Algorithm"/>
    <w:basedOn w:val="Normal"/>
    <w:qFormat/>
    <w:rsid w:val="00515F8E"/>
    <w:pPr>
      <w:spacing w:line="240" w:lineRule="auto"/>
    </w:pPr>
  </w:style>
  <w:style w:type="paragraph" w:customStyle="1" w:styleId="Style1">
    <w:name w:val="Style1"/>
    <w:basedOn w:val="Head4"/>
    <w:qFormat/>
    <w:rsid w:val="00515F8E"/>
    <w:pPr>
      <w:numPr>
        <w:ilvl w:val="0"/>
        <w:numId w:val="0"/>
      </w:numPr>
    </w:pPr>
  </w:style>
  <w:style w:type="paragraph" w:customStyle="1" w:styleId="PermissionBlock">
    <w:name w:val="PermissionBlock"/>
    <w:basedOn w:val="FootnoteText"/>
    <w:qFormat/>
    <w:rsid w:val="00515F8E"/>
  </w:style>
  <w:style w:type="character" w:customStyle="1" w:styleId="ArticleNumber">
    <w:name w:val="ArticleNumber"/>
    <w:basedOn w:val="DefaultParagraphFont"/>
    <w:uiPriority w:val="1"/>
    <w:qFormat/>
    <w:rsid w:val="00515F8E"/>
    <w:rPr>
      <w:rFonts w:ascii="Linux Libertine" w:hAnsi="Linux Libertine" w:cs="Linux Libertine"/>
      <w:color w:val="7030A0"/>
    </w:rPr>
  </w:style>
  <w:style w:type="paragraph" w:customStyle="1" w:styleId="Image">
    <w:name w:val="Image"/>
    <w:basedOn w:val="Normal"/>
    <w:qFormat/>
    <w:rsid w:val="00515F8E"/>
    <w:pPr>
      <w:keepNext/>
    </w:pPr>
  </w:style>
  <w:style w:type="paragraph" w:styleId="Date">
    <w:name w:val="Date"/>
    <w:basedOn w:val="Normal"/>
    <w:next w:val="Normal"/>
    <w:link w:val="DateChar1"/>
    <w:uiPriority w:val="99"/>
    <w:unhideWhenUsed/>
    <w:rsid w:val="00515F8E"/>
  </w:style>
  <w:style w:type="character" w:customStyle="1" w:styleId="DateChar1">
    <w:name w:val="Date Char1"/>
    <w:basedOn w:val="DefaultParagraphFont"/>
    <w:link w:val="Date"/>
    <w:uiPriority w:val="99"/>
    <w:rsid w:val="00515F8E"/>
    <w:rPr>
      <w:rFonts w:ascii="Linux Libertine" w:eastAsiaTheme="minorHAnsi" w:hAnsi="Linux Libertine" w:cs="Linux Libertine"/>
      <w:sz w:val="18"/>
      <w:szCs w:val="22"/>
    </w:rPr>
  </w:style>
  <w:style w:type="paragraph" w:styleId="List">
    <w:name w:val="List"/>
    <w:basedOn w:val="Normal"/>
    <w:uiPriority w:val="99"/>
    <w:unhideWhenUsed/>
    <w:rsid w:val="00515F8E"/>
    <w:pPr>
      <w:ind w:left="360" w:hanging="360"/>
      <w:contextualSpacing/>
    </w:pPr>
  </w:style>
  <w:style w:type="paragraph" w:styleId="List2">
    <w:name w:val="List 2"/>
    <w:basedOn w:val="Normal"/>
    <w:uiPriority w:val="99"/>
    <w:unhideWhenUsed/>
    <w:rsid w:val="00515F8E"/>
    <w:pPr>
      <w:ind w:left="720" w:hanging="360"/>
      <w:contextualSpacing/>
    </w:pPr>
  </w:style>
  <w:style w:type="paragraph" w:styleId="List3">
    <w:name w:val="List 3"/>
    <w:basedOn w:val="Normal"/>
    <w:uiPriority w:val="99"/>
    <w:unhideWhenUsed/>
    <w:rsid w:val="00515F8E"/>
    <w:pPr>
      <w:ind w:left="1080" w:hanging="360"/>
      <w:contextualSpacing/>
    </w:pPr>
  </w:style>
  <w:style w:type="paragraph" w:styleId="List4">
    <w:name w:val="List 4"/>
    <w:basedOn w:val="Normal"/>
    <w:uiPriority w:val="99"/>
    <w:unhideWhenUsed/>
    <w:rsid w:val="00515F8E"/>
    <w:pPr>
      <w:ind w:left="1440" w:hanging="360"/>
      <w:contextualSpacing/>
    </w:pPr>
  </w:style>
  <w:style w:type="paragraph" w:styleId="List5">
    <w:name w:val="List 5"/>
    <w:basedOn w:val="Normal"/>
    <w:uiPriority w:val="99"/>
    <w:unhideWhenUsed/>
    <w:rsid w:val="00515F8E"/>
    <w:pPr>
      <w:ind w:left="1800" w:hanging="360"/>
      <w:contextualSpacing/>
    </w:pPr>
  </w:style>
  <w:style w:type="paragraph" w:styleId="ListBullet">
    <w:name w:val="List Bullet"/>
    <w:basedOn w:val="Normal"/>
    <w:uiPriority w:val="99"/>
    <w:unhideWhenUsed/>
    <w:rsid w:val="00515F8E"/>
    <w:pPr>
      <w:numPr>
        <w:numId w:val="5"/>
      </w:numPr>
      <w:contextualSpacing/>
    </w:pPr>
  </w:style>
  <w:style w:type="paragraph" w:styleId="ListBullet2">
    <w:name w:val="List Bullet 2"/>
    <w:basedOn w:val="Normal"/>
    <w:uiPriority w:val="99"/>
    <w:unhideWhenUsed/>
    <w:rsid w:val="00515F8E"/>
    <w:pPr>
      <w:numPr>
        <w:numId w:val="6"/>
      </w:numPr>
      <w:contextualSpacing/>
    </w:pPr>
  </w:style>
  <w:style w:type="paragraph" w:styleId="ListBullet3">
    <w:name w:val="List Bullet 3"/>
    <w:basedOn w:val="Normal"/>
    <w:uiPriority w:val="99"/>
    <w:unhideWhenUsed/>
    <w:rsid w:val="00515F8E"/>
    <w:pPr>
      <w:numPr>
        <w:numId w:val="7"/>
      </w:numPr>
      <w:contextualSpacing/>
    </w:pPr>
  </w:style>
  <w:style w:type="paragraph" w:styleId="ListBullet4">
    <w:name w:val="List Bullet 4"/>
    <w:basedOn w:val="Normal"/>
    <w:uiPriority w:val="99"/>
    <w:unhideWhenUsed/>
    <w:rsid w:val="00515F8E"/>
    <w:pPr>
      <w:numPr>
        <w:numId w:val="8"/>
      </w:numPr>
      <w:contextualSpacing/>
    </w:pPr>
  </w:style>
  <w:style w:type="paragraph" w:styleId="ListBullet5">
    <w:name w:val="List Bullet 5"/>
    <w:basedOn w:val="Normal"/>
    <w:uiPriority w:val="99"/>
    <w:unhideWhenUsed/>
    <w:rsid w:val="00515F8E"/>
    <w:pPr>
      <w:numPr>
        <w:numId w:val="9"/>
      </w:numPr>
      <w:contextualSpacing/>
    </w:pPr>
  </w:style>
  <w:style w:type="paragraph" w:styleId="ListContinue">
    <w:name w:val="List Continue"/>
    <w:basedOn w:val="Normal"/>
    <w:uiPriority w:val="99"/>
    <w:unhideWhenUsed/>
    <w:rsid w:val="00515F8E"/>
    <w:pPr>
      <w:spacing w:after="120"/>
      <w:ind w:left="360"/>
      <w:contextualSpacing/>
    </w:pPr>
  </w:style>
  <w:style w:type="paragraph" w:styleId="ListContinue2">
    <w:name w:val="List Continue 2"/>
    <w:basedOn w:val="Normal"/>
    <w:uiPriority w:val="99"/>
    <w:unhideWhenUsed/>
    <w:rsid w:val="00515F8E"/>
    <w:pPr>
      <w:spacing w:after="120"/>
      <w:ind w:left="720"/>
      <w:contextualSpacing/>
    </w:pPr>
  </w:style>
  <w:style w:type="paragraph" w:styleId="ListContinue3">
    <w:name w:val="List Continue 3"/>
    <w:basedOn w:val="Normal"/>
    <w:uiPriority w:val="99"/>
    <w:unhideWhenUsed/>
    <w:rsid w:val="00515F8E"/>
    <w:pPr>
      <w:spacing w:after="120"/>
      <w:ind w:left="1080"/>
      <w:contextualSpacing/>
    </w:pPr>
  </w:style>
  <w:style w:type="paragraph" w:styleId="ListContinue4">
    <w:name w:val="List Continue 4"/>
    <w:basedOn w:val="Normal"/>
    <w:uiPriority w:val="99"/>
    <w:unhideWhenUsed/>
    <w:rsid w:val="00515F8E"/>
    <w:pPr>
      <w:spacing w:after="120"/>
      <w:ind w:left="1440"/>
      <w:contextualSpacing/>
    </w:pPr>
  </w:style>
  <w:style w:type="paragraph" w:styleId="ListContinue5">
    <w:name w:val="List Continue 5"/>
    <w:basedOn w:val="Normal"/>
    <w:uiPriority w:val="99"/>
    <w:unhideWhenUsed/>
    <w:rsid w:val="00515F8E"/>
    <w:pPr>
      <w:spacing w:after="120"/>
      <w:ind w:left="1800"/>
      <w:contextualSpacing/>
    </w:pPr>
  </w:style>
  <w:style w:type="paragraph" w:styleId="ListNumber">
    <w:name w:val="List Number"/>
    <w:basedOn w:val="Normal"/>
    <w:uiPriority w:val="99"/>
    <w:unhideWhenUsed/>
    <w:rsid w:val="00515F8E"/>
    <w:pPr>
      <w:numPr>
        <w:numId w:val="10"/>
      </w:numPr>
      <w:contextualSpacing/>
    </w:pPr>
  </w:style>
  <w:style w:type="paragraph" w:styleId="ListNumber2">
    <w:name w:val="List Number 2"/>
    <w:basedOn w:val="Normal"/>
    <w:uiPriority w:val="99"/>
    <w:unhideWhenUsed/>
    <w:rsid w:val="00515F8E"/>
    <w:pPr>
      <w:numPr>
        <w:numId w:val="11"/>
      </w:numPr>
      <w:contextualSpacing/>
    </w:pPr>
  </w:style>
  <w:style w:type="paragraph" w:styleId="ListNumber3">
    <w:name w:val="List Number 3"/>
    <w:basedOn w:val="Normal"/>
    <w:uiPriority w:val="99"/>
    <w:unhideWhenUsed/>
    <w:rsid w:val="00515F8E"/>
    <w:pPr>
      <w:numPr>
        <w:numId w:val="12"/>
      </w:numPr>
      <w:contextualSpacing/>
    </w:pPr>
  </w:style>
  <w:style w:type="paragraph" w:styleId="ListNumber4">
    <w:name w:val="List Number 4"/>
    <w:basedOn w:val="Normal"/>
    <w:uiPriority w:val="99"/>
    <w:unhideWhenUsed/>
    <w:rsid w:val="00515F8E"/>
    <w:pPr>
      <w:numPr>
        <w:numId w:val="13"/>
      </w:numPr>
      <w:contextualSpacing/>
    </w:pPr>
  </w:style>
  <w:style w:type="paragraph" w:styleId="ListNumber5">
    <w:name w:val="List Number 5"/>
    <w:basedOn w:val="Normal"/>
    <w:uiPriority w:val="99"/>
    <w:unhideWhenUsed/>
    <w:rsid w:val="00515F8E"/>
    <w:pPr>
      <w:numPr>
        <w:numId w:val="14"/>
      </w:numPr>
      <w:contextualSpacing/>
    </w:pPr>
  </w:style>
  <w:style w:type="paragraph" w:styleId="NormalIndent">
    <w:name w:val="Normal Indent"/>
    <w:basedOn w:val="Normal"/>
    <w:uiPriority w:val="99"/>
    <w:unhideWhenUsed/>
    <w:rsid w:val="00515F8E"/>
    <w:pPr>
      <w:ind w:left="720"/>
    </w:pPr>
  </w:style>
  <w:style w:type="paragraph" w:styleId="NoteHeading">
    <w:name w:val="Note Heading"/>
    <w:basedOn w:val="Normal"/>
    <w:next w:val="Normal"/>
    <w:link w:val="NoteHeadingChar"/>
    <w:uiPriority w:val="99"/>
    <w:unhideWhenUsed/>
    <w:rsid w:val="00515F8E"/>
    <w:pPr>
      <w:spacing w:line="240" w:lineRule="auto"/>
    </w:pPr>
  </w:style>
  <w:style w:type="character" w:customStyle="1" w:styleId="NoteHeadingChar">
    <w:name w:val="Note Heading Char"/>
    <w:basedOn w:val="DefaultParagraphFont"/>
    <w:link w:val="NoteHeading"/>
    <w:uiPriority w:val="99"/>
    <w:rsid w:val="00515F8E"/>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515F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5F8E"/>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515F8E"/>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515F8E"/>
    <w:pPr>
      <w:spacing w:after="200" w:line="240" w:lineRule="auto"/>
    </w:pPr>
    <w:rPr>
      <w:i/>
      <w:iCs/>
      <w:color w:val="44546A" w:themeColor="text2"/>
      <w:szCs w:val="18"/>
    </w:rPr>
  </w:style>
  <w:style w:type="paragraph" w:customStyle="1" w:styleId="ComputerCode">
    <w:name w:val="ComputerCode"/>
    <w:basedOn w:val="Normal"/>
    <w:qFormat/>
    <w:rsid w:val="00515F8E"/>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515F8E"/>
    <w:pPr>
      <w:keepNext/>
      <w:spacing w:before="60" w:after="60"/>
    </w:pPr>
    <w:rPr>
      <w:b/>
    </w:rPr>
  </w:style>
  <w:style w:type="paragraph" w:customStyle="1" w:styleId="ACMRef">
    <w:name w:val="ACMRef"/>
    <w:basedOn w:val="Normal"/>
    <w:link w:val="ACMRefChar"/>
    <w:qFormat/>
    <w:rsid w:val="00515F8E"/>
    <w:pPr>
      <w:keepNext/>
      <w:spacing w:before="60" w:after="60"/>
    </w:pPr>
  </w:style>
  <w:style w:type="paragraph" w:customStyle="1" w:styleId="PostHeadPara">
    <w:name w:val="PostHeadPara"/>
    <w:basedOn w:val="Para"/>
    <w:qFormat/>
    <w:rsid w:val="00515F8E"/>
    <w:pPr>
      <w:ind w:firstLine="0"/>
    </w:pPr>
  </w:style>
  <w:style w:type="paragraph" w:customStyle="1" w:styleId="ListParagraph0">
    <w:name w:val="ListParagraph"/>
    <w:basedOn w:val="ListParagraph"/>
    <w:qFormat/>
    <w:rsid w:val="00515F8E"/>
  </w:style>
  <w:style w:type="paragraph" w:customStyle="1" w:styleId="Subtitle0">
    <w:name w:val="Sub_title"/>
    <w:basedOn w:val="Subtitle"/>
    <w:link w:val="SubtitleChar0"/>
    <w:qFormat/>
    <w:rsid w:val="00515F8E"/>
    <w:pPr>
      <w:jc w:val="left"/>
    </w:pPr>
  </w:style>
  <w:style w:type="character" w:customStyle="1" w:styleId="SubtitleChar0">
    <w:name w:val="Sub_title Char"/>
    <w:basedOn w:val="SubtitleChar"/>
    <w:link w:val="Subtitle0"/>
    <w:rsid w:val="00515F8E"/>
    <w:rPr>
      <w:rFonts w:ascii="Linux Biolinum" w:eastAsiaTheme="majorEastAsia" w:hAnsi="Linux Biolinum" w:cs="Linux Biolinum"/>
      <w:iCs/>
      <w:sz w:val="24"/>
      <w:szCs w:val="24"/>
    </w:rPr>
  </w:style>
  <w:style w:type="paragraph" w:customStyle="1" w:styleId="ShortTitle">
    <w:name w:val="Short Title"/>
    <w:basedOn w:val="Titledocument"/>
    <w:qFormat/>
    <w:rsid w:val="00515F8E"/>
    <w:rPr>
      <w:sz w:val="18"/>
    </w:rPr>
  </w:style>
  <w:style w:type="paragraph" w:customStyle="1" w:styleId="Normal1">
    <w:name w:val="Normal1"/>
    <w:basedOn w:val="Normal"/>
    <w:qFormat/>
    <w:rsid w:val="00515F8E"/>
  </w:style>
  <w:style w:type="character" w:customStyle="1" w:styleId="In-textcode">
    <w:name w:val="In-text code"/>
    <w:basedOn w:val="DefaultParagraphFont"/>
    <w:uiPriority w:val="1"/>
    <w:qFormat/>
    <w:rsid w:val="00515F8E"/>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Cs/>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bCs w:val="0"/>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Cs w:val="0"/>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bCs w:val="0"/>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20Carlo%20Alleluya\OneDrive\Documents\research%20perin\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Template>
  <TotalTime>87</TotalTime>
  <Pages>7</Pages>
  <Words>1259</Words>
  <Characters>10185</Characters>
  <Application>Microsoft Office Word</Application>
  <DocSecurity>0</DocSecurity>
  <Lines>328</Lines>
  <Paragraphs>228</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11216</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John Carlo Alleluya</cp:lastModifiedBy>
  <cp:revision>11</cp:revision>
  <dcterms:created xsi:type="dcterms:W3CDTF">2023-12-07T06:26:00Z</dcterms:created>
  <dcterms:modified xsi:type="dcterms:W3CDTF">2023-12-07T08:11:00Z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